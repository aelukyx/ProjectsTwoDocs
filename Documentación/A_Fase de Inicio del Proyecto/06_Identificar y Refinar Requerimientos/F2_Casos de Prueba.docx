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CF0" w:rsidRPr="00AA3F93" w:rsidRDefault="00683CF0" w:rsidP="00683CF0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</w:rPr>
      </w:pPr>
      <w:r w:rsidRPr="00AA3F93">
        <w:rPr>
          <w:rFonts w:ascii="Corbel" w:hAnsi="Corbel"/>
          <w:sz w:val="36"/>
          <w:szCs w:val="120"/>
        </w:rPr>
        <w:t xml:space="preserve">«SISTRATUR Hualgayoc» </w:t>
      </w:r>
      <w:r w:rsidRPr="00AA3F93">
        <w:rPr>
          <w:rFonts w:ascii="Corbel" w:hAnsi="Corbel"/>
          <w:sz w:val="32"/>
          <w:szCs w:val="120"/>
        </w:rPr>
        <w:t xml:space="preserve">Test Case: </w:t>
      </w:r>
      <w:r w:rsidRPr="00AA3F93">
        <w:rPr>
          <w:rFonts w:ascii="Corbel" w:hAnsi="Corbel"/>
          <w:i/>
          <w:sz w:val="32"/>
          <w:szCs w:val="120"/>
        </w:rPr>
        <w:t>“Actualizar Cronograma”</w:t>
      </w:r>
    </w:p>
    <w:p w:rsidR="00045896" w:rsidRPr="00AA3F93" w:rsidRDefault="00045896" w:rsidP="00B468D4">
      <w:pPr>
        <w:pStyle w:val="bp"/>
        <w:spacing w:before="0" w:after="0"/>
        <w:rPr>
          <w:rFonts w:asciiTheme="majorHAnsi" w:hAnsiTheme="majorHAnsi"/>
          <w:b/>
          <w:sz w:val="32"/>
          <w:szCs w:val="24"/>
        </w:rPr>
      </w:pPr>
    </w:p>
    <w:p w:rsidR="00045896" w:rsidRPr="00AA3F93" w:rsidRDefault="00045896" w:rsidP="0004589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Descripción:</w:t>
      </w:r>
      <w:r w:rsidRPr="00AA3F93">
        <w:rPr>
          <w:rFonts w:asciiTheme="minorHAnsi" w:hAnsiTheme="minorHAnsi"/>
          <w:sz w:val="20"/>
        </w:rPr>
        <w:t xml:space="preserve"> S</w:t>
      </w:r>
      <w:r w:rsidR="00C27935">
        <w:rPr>
          <w:rFonts w:asciiTheme="minorHAnsi" w:hAnsiTheme="minorHAnsi"/>
          <w:sz w:val="20"/>
        </w:rPr>
        <w:t>e</w:t>
      </w:r>
      <w:r w:rsidRPr="00AA3F93">
        <w:rPr>
          <w:rFonts w:asciiTheme="minorHAnsi" w:hAnsiTheme="minorHAnsi"/>
          <w:sz w:val="20"/>
        </w:rPr>
        <w:t xml:space="preserve"> actualiza el cronograma, este debería servir para mostrar las unidades y conductores disponibles para el caso de uso: Registrar Servicio.</w:t>
      </w:r>
    </w:p>
    <w:p w:rsidR="00045896" w:rsidRPr="00AA3F93" w:rsidRDefault="00045896" w:rsidP="0004589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Pre-Condiciones: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045896" w:rsidRPr="00AA3F93" w:rsidRDefault="00045896" w:rsidP="0004589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Post-Condiciones: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045896" w:rsidRPr="00AA3F93" w:rsidRDefault="00045896" w:rsidP="0004589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Datos Requeridos: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Datos de un servicio registrado, registro de un mantenimiento.</w:t>
      </w:r>
    </w:p>
    <w:p w:rsidR="00045896" w:rsidRPr="00AA3F93" w:rsidRDefault="00045896" w:rsidP="00045896">
      <w:pPr>
        <w:pStyle w:val="bp"/>
        <w:spacing w:before="0" w:after="0" w:line="360" w:lineRule="auto"/>
        <w:rPr>
          <w:rFonts w:asciiTheme="minorHAnsi" w:hAnsiTheme="minorHAnsi"/>
          <w:sz w:val="20"/>
        </w:rPr>
      </w:pPr>
    </w:p>
    <w:p w:rsidR="00574B52" w:rsidRPr="00AA3F93" w:rsidRDefault="00574B52" w:rsidP="00574B52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</w:rPr>
      </w:pPr>
      <w:r w:rsidRPr="00AA3F93">
        <w:rPr>
          <w:rFonts w:ascii="Corbel" w:hAnsi="Corbel"/>
          <w:sz w:val="36"/>
          <w:szCs w:val="120"/>
        </w:rPr>
        <w:t xml:space="preserve">«SISTRATUR Hualgayoc» </w:t>
      </w:r>
      <w:r w:rsidRPr="00AA3F93">
        <w:rPr>
          <w:rFonts w:ascii="Corbel" w:hAnsi="Corbel"/>
          <w:sz w:val="32"/>
          <w:szCs w:val="120"/>
        </w:rPr>
        <w:t xml:space="preserve">Test Case: </w:t>
      </w:r>
      <w:r w:rsidRPr="00AA3F93">
        <w:rPr>
          <w:rFonts w:ascii="Corbel" w:hAnsi="Corbel"/>
          <w:i/>
          <w:sz w:val="32"/>
          <w:szCs w:val="120"/>
        </w:rPr>
        <w:t>“</w:t>
      </w:r>
      <w:r w:rsidRPr="00AA3F93">
        <w:rPr>
          <w:rFonts w:ascii="Corbel" w:hAnsi="Corbel"/>
          <w:i/>
          <w:sz w:val="32"/>
          <w:szCs w:val="120"/>
        </w:rPr>
        <w:t>Registrar Artículos de Mantenimiento</w:t>
      </w:r>
      <w:r w:rsidRPr="00AA3F93">
        <w:rPr>
          <w:rFonts w:ascii="Corbel" w:hAnsi="Corbel"/>
          <w:i/>
          <w:sz w:val="32"/>
          <w:szCs w:val="120"/>
        </w:rPr>
        <w:t>”</w:t>
      </w:r>
    </w:p>
    <w:p w:rsidR="00574B52" w:rsidRPr="00AA3F93" w:rsidRDefault="00574B52" w:rsidP="00574B52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574B52" w:rsidRPr="00AA3F93" w:rsidRDefault="00574B52" w:rsidP="00574B52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Descripción:</w:t>
      </w:r>
      <w:r w:rsidRPr="00AA3F93">
        <w:rPr>
          <w:rFonts w:asciiTheme="minorHAnsi" w:hAnsiTheme="minorHAnsi"/>
          <w:sz w:val="20"/>
        </w:rPr>
        <w:t xml:space="preserve"> S</w:t>
      </w:r>
      <w:r w:rsidR="00C27935">
        <w:rPr>
          <w:rFonts w:asciiTheme="minorHAnsi" w:hAnsiTheme="minorHAnsi"/>
          <w:sz w:val="20"/>
        </w:rPr>
        <w:t>e</w:t>
      </w:r>
      <w:r w:rsidR="00AA3F93" w:rsidRPr="00AA3F93">
        <w:rPr>
          <w:rFonts w:asciiTheme="minorHAnsi" w:hAnsiTheme="minorHAnsi"/>
          <w:sz w:val="20"/>
        </w:rPr>
        <w:t xml:space="preserve"> registra un artículo</w:t>
      </w:r>
      <w:r w:rsidRPr="00AA3F93">
        <w:rPr>
          <w:rFonts w:asciiTheme="minorHAnsi" w:hAnsiTheme="minorHAnsi"/>
          <w:sz w:val="20"/>
        </w:rPr>
        <w:t xml:space="preserve">, este debería servir para </w:t>
      </w:r>
      <w:r w:rsidR="00AA3F93" w:rsidRPr="00AA3F93">
        <w:rPr>
          <w:rFonts w:asciiTheme="minorHAnsi" w:hAnsiTheme="minorHAnsi"/>
          <w:sz w:val="20"/>
        </w:rPr>
        <w:t>contar con un stock de artículos de mantenimiento</w:t>
      </w:r>
      <w:r w:rsidRPr="00AA3F93">
        <w:rPr>
          <w:rFonts w:asciiTheme="minorHAnsi" w:hAnsiTheme="minorHAnsi"/>
          <w:sz w:val="20"/>
        </w:rPr>
        <w:t>.</w:t>
      </w:r>
    </w:p>
    <w:p w:rsidR="00574B52" w:rsidRPr="00AA3F93" w:rsidRDefault="00574B52" w:rsidP="00574B52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Pre-Condiciones: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574B52" w:rsidRPr="00AA3F93" w:rsidRDefault="00574B52" w:rsidP="00574B52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Post-Condiciones: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574B52" w:rsidRPr="00AA3F93" w:rsidRDefault="00574B52" w:rsidP="00574B52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Datos Requeridos:</w:t>
      </w:r>
      <w:r w:rsidRPr="00AA3F93">
        <w:rPr>
          <w:rFonts w:asciiTheme="minorHAnsi" w:hAnsiTheme="minorHAnsi"/>
        </w:rPr>
        <w:t xml:space="preserve"> </w:t>
      </w:r>
      <w:r w:rsidR="00AA3F93">
        <w:rPr>
          <w:rFonts w:asciiTheme="minorHAnsi" w:hAnsiTheme="minorHAnsi"/>
          <w:sz w:val="20"/>
        </w:rPr>
        <w:t>Datos del artículo</w:t>
      </w:r>
      <w:r w:rsidRPr="00AA3F93">
        <w:rPr>
          <w:rFonts w:asciiTheme="minorHAnsi" w:hAnsiTheme="minorHAnsi"/>
          <w:sz w:val="20"/>
        </w:rPr>
        <w:t>.</w:t>
      </w:r>
    </w:p>
    <w:p w:rsidR="00B468D4" w:rsidRPr="00AA3F93" w:rsidRDefault="00B468D4" w:rsidP="00045896">
      <w:pPr>
        <w:pStyle w:val="bp"/>
        <w:spacing w:before="0" w:after="0" w:line="360" w:lineRule="auto"/>
        <w:rPr>
          <w:rFonts w:asciiTheme="minorHAnsi" w:hAnsiTheme="minorHAnsi"/>
          <w:b/>
          <w:sz w:val="24"/>
          <w:szCs w:val="24"/>
        </w:rPr>
      </w:pPr>
    </w:p>
    <w:p w:rsidR="00887426" w:rsidRPr="00AA3F93" w:rsidRDefault="00887426" w:rsidP="00887426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</w:rPr>
      </w:pPr>
      <w:r w:rsidRPr="00AA3F93">
        <w:rPr>
          <w:rFonts w:ascii="Corbel" w:hAnsi="Corbel"/>
          <w:sz w:val="36"/>
          <w:szCs w:val="120"/>
        </w:rPr>
        <w:t xml:space="preserve">«SISTRATUR Hualgayoc» </w:t>
      </w:r>
      <w:r w:rsidRPr="00AA3F93">
        <w:rPr>
          <w:rFonts w:ascii="Corbel" w:hAnsi="Corbel"/>
          <w:sz w:val="32"/>
          <w:szCs w:val="120"/>
        </w:rPr>
        <w:t xml:space="preserve">Test Case: </w:t>
      </w:r>
      <w:r w:rsidRPr="00AA3F93">
        <w:rPr>
          <w:rFonts w:ascii="Corbel" w:hAnsi="Corbel"/>
          <w:i/>
          <w:sz w:val="32"/>
          <w:szCs w:val="120"/>
        </w:rPr>
        <w:t xml:space="preserve">“Registrar </w:t>
      </w:r>
      <w:r>
        <w:rPr>
          <w:rFonts w:ascii="Corbel" w:hAnsi="Corbel"/>
          <w:i/>
          <w:sz w:val="32"/>
          <w:szCs w:val="120"/>
        </w:rPr>
        <w:t>C</w:t>
      </w:r>
      <w:r w:rsidR="005D465B">
        <w:rPr>
          <w:rFonts w:ascii="Corbel" w:hAnsi="Corbel"/>
          <w:i/>
          <w:sz w:val="32"/>
          <w:szCs w:val="120"/>
        </w:rPr>
        <w:t>l</w:t>
      </w:r>
      <w:r>
        <w:rPr>
          <w:rFonts w:ascii="Corbel" w:hAnsi="Corbel"/>
          <w:i/>
          <w:sz w:val="32"/>
          <w:szCs w:val="120"/>
        </w:rPr>
        <w:t>iente</w:t>
      </w:r>
      <w:r w:rsidRPr="00AA3F93">
        <w:rPr>
          <w:rFonts w:ascii="Corbel" w:hAnsi="Corbel"/>
          <w:i/>
          <w:sz w:val="32"/>
          <w:szCs w:val="120"/>
        </w:rPr>
        <w:t>”</w:t>
      </w:r>
    </w:p>
    <w:p w:rsidR="00887426" w:rsidRPr="00AA3F93" w:rsidRDefault="00887426" w:rsidP="00887426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887426" w:rsidRPr="00AA3F93" w:rsidRDefault="00887426" w:rsidP="0088742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Descripción:</w:t>
      </w:r>
      <w:r w:rsidRPr="00AA3F93">
        <w:rPr>
          <w:rFonts w:asciiTheme="minorHAnsi" w:hAnsiTheme="minorHAnsi"/>
          <w:sz w:val="20"/>
        </w:rPr>
        <w:t xml:space="preserve"> S</w:t>
      </w:r>
      <w:r w:rsidR="00C27935">
        <w:rPr>
          <w:rFonts w:asciiTheme="minorHAnsi" w:hAnsiTheme="minorHAnsi"/>
          <w:sz w:val="20"/>
        </w:rPr>
        <w:t>e</w:t>
      </w:r>
      <w:r w:rsidRPr="00AA3F93">
        <w:rPr>
          <w:rFonts w:asciiTheme="minorHAnsi" w:hAnsiTheme="minorHAnsi"/>
          <w:sz w:val="20"/>
        </w:rPr>
        <w:t xml:space="preserve"> registra un </w:t>
      </w:r>
      <w:r>
        <w:rPr>
          <w:rFonts w:asciiTheme="minorHAnsi" w:hAnsiTheme="minorHAnsi"/>
          <w:sz w:val="20"/>
        </w:rPr>
        <w:t>cliente</w:t>
      </w:r>
      <w:r w:rsidRPr="00AA3F93">
        <w:rPr>
          <w:rFonts w:asciiTheme="minorHAnsi" w:hAnsiTheme="minorHAnsi"/>
          <w:sz w:val="20"/>
        </w:rPr>
        <w:t>, este debería servir para contar con un</w:t>
      </w:r>
      <w:r>
        <w:rPr>
          <w:rFonts w:asciiTheme="minorHAnsi" w:hAnsiTheme="minorHAnsi"/>
          <w:sz w:val="20"/>
        </w:rPr>
        <w:t>a lista de clientes para gestión de información</w:t>
      </w:r>
      <w:r w:rsidRPr="00AA3F93">
        <w:rPr>
          <w:rFonts w:asciiTheme="minorHAnsi" w:hAnsiTheme="minorHAnsi"/>
          <w:sz w:val="20"/>
        </w:rPr>
        <w:t>.</w:t>
      </w:r>
    </w:p>
    <w:p w:rsidR="00887426" w:rsidRPr="00AA3F93" w:rsidRDefault="00887426" w:rsidP="0088742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Pre-Condiciones: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887426" w:rsidRPr="00AA3F93" w:rsidRDefault="00887426" w:rsidP="0088742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Post-Condiciones: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887426" w:rsidRPr="00AA3F93" w:rsidRDefault="00887426" w:rsidP="0088742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Datos Requeridos:</w:t>
      </w:r>
      <w:r w:rsidRPr="00AA3F9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sz w:val="20"/>
        </w:rPr>
        <w:t xml:space="preserve">Datos del </w:t>
      </w:r>
      <w:r>
        <w:rPr>
          <w:rFonts w:asciiTheme="minorHAnsi" w:hAnsiTheme="minorHAnsi"/>
          <w:sz w:val="20"/>
        </w:rPr>
        <w:t>cliente</w:t>
      </w:r>
      <w:r w:rsidRPr="00AA3F93">
        <w:rPr>
          <w:rFonts w:asciiTheme="minorHAnsi" w:hAnsiTheme="minorHAnsi"/>
          <w:sz w:val="20"/>
        </w:rPr>
        <w:t>.</w:t>
      </w:r>
    </w:p>
    <w:p w:rsidR="00045896" w:rsidRDefault="00045896">
      <w:pPr>
        <w:pStyle w:val="bp"/>
        <w:spacing w:before="0" w:after="0" w:line="360" w:lineRule="auto"/>
        <w:rPr>
          <w:rFonts w:asciiTheme="minorHAnsi" w:hAnsiTheme="minorHAnsi"/>
          <w:b/>
          <w:sz w:val="24"/>
          <w:szCs w:val="24"/>
        </w:rPr>
      </w:pPr>
    </w:p>
    <w:p w:rsidR="001A2487" w:rsidRPr="00AA3F93" w:rsidRDefault="001A2487" w:rsidP="001A2487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</w:rPr>
      </w:pPr>
      <w:r w:rsidRPr="00AA3F93">
        <w:rPr>
          <w:rFonts w:ascii="Corbel" w:hAnsi="Corbel"/>
          <w:sz w:val="36"/>
          <w:szCs w:val="120"/>
        </w:rPr>
        <w:t xml:space="preserve">«SISTRATUR Hualgayoc» </w:t>
      </w:r>
      <w:r w:rsidRPr="00AA3F93">
        <w:rPr>
          <w:rFonts w:ascii="Corbel" w:hAnsi="Corbel"/>
          <w:sz w:val="32"/>
          <w:szCs w:val="120"/>
        </w:rPr>
        <w:t xml:space="preserve">Test Case: </w:t>
      </w:r>
      <w:r w:rsidRPr="00AA3F93">
        <w:rPr>
          <w:rFonts w:ascii="Corbel" w:hAnsi="Corbel"/>
          <w:i/>
          <w:sz w:val="32"/>
          <w:szCs w:val="120"/>
        </w:rPr>
        <w:t xml:space="preserve">“Registrar </w:t>
      </w:r>
      <w:r>
        <w:rPr>
          <w:rFonts w:ascii="Corbel" w:hAnsi="Corbel"/>
          <w:i/>
          <w:sz w:val="32"/>
          <w:szCs w:val="120"/>
        </w:rPr>
        <w:t>C</w:t>
      </w:r>
      <w:r>
        <w:rPr>
          <w:rFonts w:ascii="Corbel" w:hAnsi="Corbel"/>
          <w:i/>
          <w:sz w:val="32"/>
          <w:szCs w:val="120"/>
        </w:rPr>
        <w:t>onductor</w:t>
      </w:r>
      <w:r w:rsidRPr="00AA3F93">
        <w:rPr>
          <w:rFonts w:ascii="Corbel" w:hAnsi="Corbel"/>
          <w:i/>
          <w:sz w:val="32"/>
          <w:szCs w:val="120"/>
        </w:rPr>
        <w:t>”</w:t>
      </w:r>
    </w:p>
    <w:p w:rsidR="001A2487" w:rsidRPr="00AA3F93" w:rsidRDefault="001A2487" w:rsidP="001A2487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1A2487" w:rsidRPr="00AA3F93" w:rsidRDefault="001A2487" w:rsidP="001A2487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Descripción:</w:t>
      </w:r>
      <w:r w:rsidRPr="00AA3F93">
        <w:rPr>
          <w:rFonts w:asciiTheme="minorHAnsi" w:hAnsiTheme="minorHAnsi"/>
          <w:sz w:val="20"/>
        </w:rPr>
        <w:t xml:space="preserve"> S</w:t>
      </w:r>
      <w:r w:rsidR="00C27935">
        <w:rPr>
          <w:rFonts w:asciiTheme="minorHAnsi" w:hAnsiTheme="minorHAnsi"/>
          <w:sz w:val="20"/>
        </w:rPr>
        <w:t>e</w:t>
      </w:r>
      <w:r w:rsidRPr="00AA3F93">
        <w:rPr>
          <w:rFonts w:asciiTheme="minorHAnsi" w:hAnsiTheme="minorHAnsi"/>
          <w:sz w:val="20"/>
        </w:rPr>
        <w:t xml:space="preserve"> registra un </w:t>
      </w:r>
      <w:r>
        <w:rPr>
          <w:rFonts w:asciiTheme="minorHAnsi" w:hAnsiTheme="minorHAnsi"/>
          <w:sz w:val="20"/>
        </w:rPr>
        <w:t>c</w:t>
      </w:r>
      <w:r>
        <w:rPr>
          <w:rFonts w:asciiTheme="minorHAnsi" w:hAnsiTheme="minorHAnsi"/>
          <w:sz w:val="20"/>
        </w:rPr>
        <w:t>onductor</w:t>
      </w:r>
      <w:r w:rsidRPr="00AA3F93">
        <w:rPr>
          <w:rFonts w:asciiTheme="minorHAnsi" w:hAnsiTheme="minorHAnsi"/>
          <w:sz w:val="20"/>
        </w:rPr>
        <w:t>, este debería servir para contar con un</w:t>
      </w:r>
      <w:r>
        <w:rPr>
          <w:rFonts w:asciiTheme="minorHAnsi" w:hAnsiTheme="minorHAnsi"/>
          <w:sz w:val="20"/>
        </w:rPr>
        <w:t xml:space="preserve">a lista de </w:t>
      </w:r>
      <w:r>
        <w:rPr>
          <w:rFonts w:asciiTheme="minorHAnsi" w:hAnsiTheme="minorHAnsi"/>
          <w:sz w:val="20"/>
        </w:rPr>
        <w:t>los conductores</w:t>
      </w:r>
      <w:r>
        <w:rPr>
          <w:rFonts w:asciiTheme="minorHAnsi" w:hAnsiTheme="minorHAnsi"/>
          <w:sz w:val="20"/>
        </w:rPr>
        <w:t xml:space="preserve"> para </w:t>
      </w:r>
      <w:r>
        <w:rPr>
          <w:rFonts w:asciiTheme="minorHAnsi" w:hAnsiTheme="minorHAnsi"/>
          <w:sz w:val="20"/>
        </w:rPr>
        <w:t>la asignación de cada vehículo</w:t>
      </w:r>
      <w:r w:rsidRPr="00AA3F93">
        <w:rPr>
          <w:rFonts w:asciiTheme="minorHAnsi" w:hAnsiTheme="minorHAnsi"/>
          <w:sz w:val="20"/>
        </w:rPr>
        <w:t>.</w:t>
      </w:r>
    </w:p>
    <w:p w:rsidR="001A2487" w:rsidRPr="00AA3F93" w:rsidRDefault="001A2487" w:rsidP="001A2487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Pre-Condiciones: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1A2487" w:rsidRPr="00AA3F93" w:rsidRDefault="001A2487" w:rsidP="001A2487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Post-Condiciones: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1A2487" w:rsidRPr="00AA3F93" w:rsidRDefault="001A2487" w:rsidP="001A2487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Datos Requeridos:</w:t>
      </w:r>
      <w:r w:rsidRPr="00AA3F9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sz w:val="20"/>
        </w:rPr>
        <w:t>Datos del c</w:t>
      </w:r>
      <w:r>
        <w:rPr>
          <w:rFonts w:asciiTheme="minorHAnsi" w:hAnsiTheme="minorHAnsi"/>
          <w:sz w:val="20"/>
        </w:rPr>
        <w:t>onductor</w:t>
      </w:r>
      <w:r w:rsidRPr="00AA3F93">
        <w:rPr>
          <w:rFonts w:asciiTheme="minorHAnsi" w:hAnsiTheme="minorHAnsi"/>
          <w:sz w:val="20"/>
        </w:rPr>
        <w:t>.</w:t>
      </w:r>
    </w:p>
    <w:p w:rsidR="00833215" w:rsidRPr="00AA3F93" w:rsidRDefault="00833215" w:rsidP="00833215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</w:rPr>
      </w:pPr>
      <w:r w:rsidRPr="00AA3F93">
        <w:rPr>
          <w:rFonts w:ascii="Corbel" w:hAnsi="Corbel"/>
          <w:sz w:val="36"/>
          <w:szCs w:val="120"/>
        </w:rPr>
        <w:lastRenderedPageBreak/>
        <w:t xml:space="preserve">«SISTRATUR Hualgayoc» </w:t>
      </w:r>
      <w:r w:rsidRPr="00AA3F93">
        <w:rPr>
          <w:rFonts w:ascii="Corbel" w:hAnsi="Corbel"/>
          <w:sz w:val="32"/>
          <w:szCs w:val="120"/>
        </w:rPr>
        <w:t xml:space="preserve">Test Case: </w:t>
      </w:r>
      <w:r w:rsidRPr="00AA3F93">
        <w:rPr>
          <w:rFonts w:ascii="Corbel" w:hAnsi="Corbel"/>
          <w:i/>
          <w:sz w:val="32"/>
          <w:szCs w:val="120"/>
        </w:rPr>
        <w:t>“</w:t>
      </w:r>
      <w:r w:rsidR="004F289A">
        <w:rPr>
          <w:rFonts w:ascii="Corbel" w:hAnsi="Corbel"/>
          <w:i/>
          <w:sz w:val="32"/>
          <w:szCs w:val="120"/>
        </w:rPr>
        <w:t>Registrar Mantenimiento</w:t>
      </w:r>
      <w:r w:rsidRPr="00AA3F93">
        <w:rPr>
          <w:rFonts w:ascii="Corbel" w:hAnsi="Corbel"/>
          <w:i/>
          <w:sz w:val="32"/>
          <w:szCs w:val="120"/>
        </w:rPr>
        <w:t>”</w:t>
      </w:r>
    </w:p>
    <w:p w:rsidR="00833215" w:rsidRPr="00AA3F93" w:rsidRDefault="00833215" w:rsidP="00833215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833215" w:rsidRPr="00AA3F93" w:rsidRDefault="00833215" w:rsidP="00833215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Descripción:</w:t>
      </w:r>
      <w:r w:rsidRPr="00AA3F93">
        <w:rPr>
          <w:rFonts w:asciiTheme="minorHAnsi" w:hAnsiTheme="minorHAnsi"/>
          <w:sz w:val="20"/>
        </w:rPr>
        <w:t xml:space="preserve"> S</w:t>
      </w:r>
      <w:r w:rsidR="00C27935">
        <w:rPr>
          <w:rFonts w:asciiTheme="minorHAnsi" w:hAnsiTheme="minorHAnsi"/>
          <w:sz w:val="20"/>
        </w:rPr>
        <w:t>e</w:t>
      </w:r>
      <w:r w:rsidRPr="00AA3F93">
        <w:rPr>
          <w:rFonts w:asciiTheme="minorHAnsi" w:hAnsiTheme="minorHAnsi"/>
          <w:sz w:val="20"/>
        </w:rPr>
        <w:t xml:space="preserve"> registra un </w:t>
      </w:r>
      <w:r w:rsidR="004F289A">
        <w:rPr>
          <w:rFonts w:asciiTheme="minorHAnsi" w:hAnsiTheme="minorHAnsi"/>
          <w:sz w:val="20"/>
        </w:rPr>
        <w:t>mantenimiento que se le brinda a cada vehículo</w:t>
      </w:r>
      <w:r w:rsidRPr="00AA3F93">
        <w:rPr>
          <w:rFonts w:asciiTheme="minorHAnsi" w:hAnsiTheme="minorHAnsi"/>
          <w:sz w:val="20"/>
        </w:rPr>
        <w:t xml:space="preserve">, este debería servir para </w:t>
      </w:r>
      <w:r w:rsidR="004F289A">
        <w:rPr>
          <w:rFonts w:asciiTheme="minorHAnsi" w:hAnsiTheme="minorHAnsi"/>
          <w:sz w:val="20"/>
        </w:rPr>
        <w:t>tener la unidades vehiculares en buen estado</w:t>
      </w:r>
      <w:r w:rsidRPr="00AA3F93">
        <w:rPr>
          <w:rFonts w:asciiTheme="minorHAnsi" w:hAnsiTheme="minorHAnsi"/>
          <w:sz w:val="20"/>
        </w:rPr>
        <w:t>.</w:t>
      </w:r>
    </w:p>
    <w:p w:rsidR="00833215" w:rsidRPr="00AA3F93" w:rsidRDefault="00833215" w:rsidP="00833215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Pre-Condiciones: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833215" w:rsidRPr="00AA3F93" w:rsidRDefault="00833215" w:rsidP="00833215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Post-Condiciones: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833215" w:rsidRPr="00AA3F93" w:rsidRDefault="00833215" w:rsidP="00833215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Datos Requeridos:</w:t>
      </w:r>
      <w:r w:rsidRPr="00AA3F93">
        <w:rPr>
          <w:rFonts w:asciiTheme="minorHAnsi" w:hAnsiTheme="minorHAnsi"/>
        </w:rPr>
        <w:t xml:space="preserve"> </w:t>
      </w:r>
      <w:proofErr w:type="spellStart"/>
      <w:r w:rsidR="004F289A">
        <w:rPr>
          <w:rFonts w:asciiTheme="minorHAnsi" w:hAnsiTheme="minorHAnsi"/>
          <w:sz w:val="20"/>
        </w:rPr>
        <w:t>Check</w:t>
      </w:r>
      <w:proofErr w:type="spellEnd"/>
      <w:r w:rsidR="004F289A">
        <w:rPr>
          <w:rFonts w:asciiTheme="minorHAnsi" w:hAnsiTheme="minorHAnsi"/>
          <w:sz w:val="20"/>
        </w:rPr>
        <w:t xml:space="preserve"> </w:t>
      </w:r>
      <w:proofErr w:type="spellStart"/>
      <w:r w:rsidR="004F289A">
        <w:rPr>
          <w:rFonts w:asciiTheme="minorHAnsi" w:hAnsiTheme="minorHAnsi"/>
          <w:sz w:val="20"/>
        </w:rPr>
        <w:t>List</w:t>
      </w:r>
      <w:proofErr w:type="spellEnd"/>
      <w:r w:rsidR="004F289A">
        <w:rPr>
          <w:rFonts w:asciiTheme="minorHAnsi" w:hAnsiTheme="minorHAnsi"/>
          <w:sz w:val="20"/>
        </w:rPr>
        <w:t xml:space="preserve"> de mantenimiento</w:t>
      </w:r>
      <w:r w:rsidRPr="00AA3F93">
        <w:rPr>
          <w:rFonts w:asciiTheme="minorHAnsi" w:hAnsiTheme="minorHAnsi"/>
          <w:sz w:val="20"/>
        </w:rPr>
        <w:t>.</w:t>
      </w:r>
    </w:p>
    <w:p w:rsidR="001A2487" w:rsidRDefault="001A2487">
      <w:pPr>
        <w:pStyle w:val="bp"/>
        <w:spacing w:before="0" w:after="0" w:line="360" w:lineRule="auto"/>
        <w:rPr>
          <w:rFonts w:asciiTheme="minorHAnsi" w:hAnsiTheme="minorHAnsi"/>
          <w:b/>
          <w:sz w:val="24"/>
          <w:szCs w:val="24"/>
        </w:rPr>
      </w:pPr>
    </w:p>
    <w:p w:rsidR="004F289A" w:rsidRPr="00AA3F93" w:rsidRDefault="004F289A" w:rsidP="004F289A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</w:rPr>
      </w:pPr>
      <w:r w:rsidRPr="00AA3F93">
        <w:rPr>
          <w:rFonts w:ascii="Corbel" w:hAnsi="Corbel"/>
          <w:sz w:val="36"/>
          <w:szCs w:val="120"/>
        </w:rPr>
        <w:t xml:space="preserve">«SISTRATUR Hualgayoc» </w:t>
      </w:r>
      <w:r w:rsidRPr="00AA3F93">
        <w:rPr>
          <w:rFonts w:ascii="Corbel" w:hAnsi="Corbel"/>
          <w:sz w:val="32"/>
          <w:szCs w:val="120"/>
        </w:rPr>
        <w:t xml:space="preserve">Test Case: </w:t>
      </w:r>
      <w:r w:rsidRPr="00AA3F93">
        <w:rPr>
          <w:rFonts w:ascii="Corbel" w:hAnsi="Corbel"/>
          <w:i/>
          <w:sz w:val="32"/>
          <w:szCs w:val="120"/>
        </w:rPr>
        <w:t>“</w:t>
      </w:r>
      <w:r>
        <w:rPr>
          <w:rFonts w:ascii="Corbel" w:hAnsi="Corbel"/>
          <w:i/>
          <w:sz w:val="32"/>
          <w:szCs w:val="120"/>
        </w:rPr>
        <w:t>Registrar Proveedor</w:t>
      </w:r>
      <w:r w:rsidRPr="00AA3F93">
        <w:rPr>
          <w:rFonts w:ascii="Corbel" w:hAnsi="Corbel"/>
          <w:i/>
          <w:sz w:val="32"/>
          <w:szCs w:val="120"/>
        </w:rPr>
        <w:t>”</w:t>
      </w:r>
    </w:p>
    <w:p w:rsidR="004F289A" w:rsidRPr="00AA3F93" w:rsidRDefault="004F289A" w:rsidP="004F289A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C27935" w:rsidRPr="00AA3F93" w:rsidRDefault="004F289A" w:rsidP="004F289A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Descripción:</w:t>
      </w:r>
      <w:r w:rsidRPr="00AA3F93">
        <w:rPr>
          <w:rFonts w:asciiTheme="minorHAnsi" w:hAnsiTheme="minorHAnsi"/>
          <w:sz w:val="20"/>
        </w:rPr>
        <w:t xml:space="preserve"> </w:t>
      </w:r>
      <w:r w:rsidR="00C27935">
        <w:rPr>
          <w:rFonts w:asciiTheme="minorHAnsi" w:hAnsiTheme="minorHAnsi"/>
          <w:sz w:val="20"/>
        </w:rPr>
        <w:t>Se</w:t>
      </w:r>
      <w:r w:rsidRPr="00AA3F93">
        <w:rPr>
          <w:rFonts w:asciiTheme="minorHAnsi" w:hAnsiTheme="minorHAnsi"/>
          <w:sz w:val="20"/>
        </w:rPr>
        <w:t xml:space="preserve"> registra un </w:t>
      </w:r>
      <w:r w:rsidR="00065607">
        <w:rPr>
          <w:rFonts w:asciiTheme="minorHAnsi" w:hAnsiTheme="minorHAnsi"/>
          <w:sz w:val="20"/>
        </w:rPr>
        <w:t>proveedor de artículos,</w:t>
      </w:r>
      <w:r w:rsidRPr="00AA3F93">
        <w:rPr>
          <w:rFonts w:asciiTheme="minorHAnsi" w:hAnsiTheme="minorHAnsi"/>
          <w:sz w:val="20"/>
        </w:rPr>
        <w:t xml:space="preserve"> este debería servir para </w:t>
      </w:r>
      <w:r>
        <w:rPr>
          <w:rFonts w:asciiTheme="minorHAnsi" w:hAnsiTheme="minorHAnsi"/>
          <w:sz w:val="20"/>
        </w:rPr>
        <w:t xml:space="preserve">tener </w:t>
      </w:r>
      <w:r w:rsidR="00065607">
        <w:rPr>
          <w:rFonts w:asciiTheme="minorHAnsi" w:hAnsiTheme="minorHAnsi"/>
          <w:sz w:val="20"/>
        </w:rPr>
        <w:t>un control de los proveedores hacia la empresa.</w:t>
      </w:r>
    </w:p>
    <w:p w:rsidR="004F289A" w:rsidRPr="00AA3F93" w:rsidRDefault="004F289A" w:rsidP="004F289A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Pre-Condiciones: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4F289A" w:rsidRPr="00AA3F93" w:rsidRDefault="004F289A" w:rsidP="004F289A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Post-Condiciones: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4F289A" w:rsidRPr="00AA3F93" w:rsidRDefault="004F289A" w:rsidP="004F289A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Datos Requeridos:</w:t>
      </w:r>
      <w:r w:rsidRPr="00AA3F93">
        <w:rPr>
          <w:rFonts w:asciiTheme="minorHAnsi" w:hAnsiTheme="minorHAnsi"/>
        </w:rPr>
        <w:t xml:space="preserve"> </w:t>
      </w:r>
      <w:r w:rsidR="00065607">
        <w:rPr>
          <w:rFonts w:asciiTheme="minorHAnsi" w:hAnsiTheme="minorHAnsi"/>
          <w:sz w:val="20"/>
        </w:rPr>
        <w:t>Datos del Proveedor</w:t>
      </w:r>
      <w:r w:rsidRPr="00AA3F93">
        <w:rPr>
          <w:rFonts w:asciiTheme="minorHAnsi" w:hAnsiTheme="minorHAnsi"/>
          <w:sz w:val="20"/>
        </w:rPr>
        <w:t>.</w:t>
      </w:r>
    </w:p>
    <w:p w:rsidR="00C27935" w:rsidRDefault="00C27935" w:rsidP="00C27935">
      <w:pPr>
        <w:pStyle w:val="bp"/>
        <w:spacing w:before="0" w:after="0" w:line="360" w:lineRule="auto"/>
        <w:rPr>
          <w:rFonts w:asciiTheme="minorHAnsi" w:hAnsiTheme="minorHAnsi"/>
          <w:b/>
          <w:sz w:val="24"/>
          <w:szCs w:val="24"/>
        </w:rPr>
      </w:pPr>
    </w:p>
    <w:p w:rsidR="00C27935" w:rsidRPr="00AA3F93" w:rsidRDefault="00C27935" w:rsidP="00C27935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</w:rPr>
      </w:pPr>
      <w:r w:rsidRPr="00AA3F93">
        <w:rPr>
          <w:rFonts w:ascii="Corbel" w:hAnsi="Corbel"/>
          <w:sz w:val="36"/>
          <w:szCs w:val="120"/>
        </w:rPr>
        <w:t xml:space="preserve">«SISTRATUR Hualgayoc» </w:t>
      </w:r>
      <w:r w:rsidRPr="00AA3F93">
        <w:rPr>
          <w:rFonts w:ascii="Corbel" w:hAnsi="Corbel"/>
          <w:sz w:val="32"/>
          <w:szCs w:val="120"/>
        </w:rPr>
        <w:t xml:space="preserve">Test Case: </w:t>
      </w:r>
      <w:r w:rsidRPr="00AA3F93">
        <w:rPr>
          <w:rFonts w:ascii="Corbel" w:hAnsi="Corbel"/>
          <w:i/>
          <w:sz w:val="32"/>
          <w:szCs w:val="120"/>
        </w:rPr>
        <w:t>“</w:t>
      </w:r>
      <w:r>
        <w:rPr>
          <w:rFonts w:ascii="Corbel" w:hAnsi="Corbel"/>
          <w:i/>
          <w:sz w:val="32"/>
          <w:szCs w:val="120"/>
        </w:rPr>
        <w:t xml:space="preserve">Registrar </w:t>
      </w:r>
      <w:r>
        <w:rPr>
          <w:rFonts w:ascii="Corbel" w:hAnsi="Corbel"/>
          <w:i/>
          <w:sz w:val="32"/>
          <w:szCs w:val="120"/>
        </w:rPr>
        <w:t>Servicio</w:t>
      </w:r>
      <w:r w:rsidRPr="00AA3F93">
        <w:rPr>
          <w:rFonts w:ascii="Corbel" w:hAnsi="Corbel"/>
          <w:i/>
          <w:sz w:val="32"/>
          <w:szCs w:val="120"/>
        </w:rPr>
        <w:t>”</w:t>
      </w:r>
    </w:p>
    <w:p w:rsidR="00C27935" w:rsidRPr="00AA3F93" w:rsidRDefault="00C27935" w:rsidP="00C27935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C27935" w:rsidRPr="00AA3F93" w:rsidRDefault="00C27935" w:rsidP="00C27935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Descripción:</w:t>
      </w:r>
      <w:r>
        <w:rPr>
          <w:rFonts w:asciiTheme="minorHAnsi" w:hAnsiTheme="minorHAnsi"/>
          <w:sz w:val="20"/>
        </w:rPr>
        <w:t xml:space="preserve"> Se registra el servicio que se le brinda a un cliente</w:t>
      </w:r>
      <w:r>
        <w:rPr>
          <w:rFonts w:asciiTheme="minorHAnsi" w:hAnsiTheme="minorHAnsi"/>
          <w:sz w:val="20"/>
        </w:rPr>
        <w:t>,</w:t>
      </w:r>
      <w:r w:rsidRPr="00AA3F93">
        <w:rPr>
          <w:rFonts w:asciiTheme="minorHAnsi" w:hAnsiTheme="minorHAnsi"/>
          <w:sz w:val="20"/>
        </w:rPr>
        <w:t xml:space="preserve"> este debería servir para </w:t>
      </w:r>
      <w:r>
        <w:rPr>
          <w:rFonts w:asciiTheme="minorHAnsi" w:hAnsiTheme="minorHAnsi"/>
          <w:sz w:val="20"/>
        </w:rPr>
        <w:t>tener un control de l</w:t>
      </w:r>
      <w:r>
        <w:rPr>
          <w:rFonts w:asciiTheme="minorHAnsi" w:hAnsiTheme="minorHAnsi"/>
          <w:sz w:val="20"/>
        </w:rPr>
        <w:t>os servicio que brinda la empresa</w:t>
      </w:r>
      <w:r>
        <w:rPr>
          <w:rFonts w:asciiTheme="minorHAnsi" w:hAnsiTheme="minorHAnsi"/>
          <w:sz w:val="20"/>
        </w:rPr>
        <w:t>.</w:t>
      </w:r>
    </w:p>
    <w:p w:rsidR="00C27935" w:rsidRPr="00AA3F93" w:rsidRDefault="00C27935" w:rsidP="00C27935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Pre-Condiciones: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C27935" w:rsidRPr="00AA3F93" w:rsidRDefault="00C27935" w:rsidP="00C27935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Post-Condiciones: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C27935" w:rsidRDefault="00C27935" w:rsidP="00C27935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Datos Requeridos:</w:t>
      </w:r>
      <w:r w:rsidRPr="00AA3F9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sz w:val="20"/>
        </w:rPr>
        <w:t xml:space="preserve">Datos del </w:t>
      </w:r>
      <w:r>
        <w:rPr>
          <w:rFonts w:asciiTheme="minorHAnsi" w:hAnsiTheme="minorHAnsi"/>
          <w:sz w:val="20"/>
        </w:rPr>
        <w:t>Servicio</w:t>
      </w:r>
      <w:r w:rsidRPr="00AA3F93">
        <w:rPr>
          <w:rFonts w:asciiTheme="minorHAnsi" w:hAnsiTheme="minorHAnsi"/>
          <w:sz w:val="20"/>
        </w:rPr>
        <w:t>.</w:t>
      </w:r>
    </w:p>
    <w:p w:rsidR="003D7AD9" w:rsidRDefault="003D7AD9" w:rsidP="00C27935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</w:p>
    <w:p w:rsidR="003D7AD9" w:rsidRPr="00AA3F93" w:rsidRDefault="003D7AD9" w:rsidP="003D7AD9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</w:rPr>
      </w:pPr>
      <w:r w:rsidRPr="00AA3F93">
        <w:rPr>
          <w:rFonts w:ascii="Corbel" w:hAnsi="Corbel"/>
          <w:sz w:val="36"/>
          <w:szCs w:val="120"/>
        </w:rPr>
        <w:t xml:space="preserve">«SISTRATUR Hualgayoc» </w:t>
      </w:r>
      <w:r w:rsidRPr="00AA3F93">
        <w:rPr>
          <w:rFonts w:ascii="Corbel" w:hAnsi="Corbel"/>
          <w:sz w:val="32"/>
          <w:szCs w:val="120"/>
        </w:rPr>
        <w:t xml:space="preserve">Test Case: </w:t>
      </w:r>
      <w:r w:rsidRPr="00AA3F93">
        <w:rPr>
          <w:rFonts w:ascii="Corbel" w:hAnsi="Corbel"/>
          <w:i/>
          <w:sz w:val="32"/>
          <w:szCs w:val="120"/>
        </w:rPr>
        <w:t>“</w:t>
      </w:r>
      <w:r>
        <w:rPr>
          <w:rFonts w:ascii="Corbel" w:hAnsi="Corbel"/>
          <w:i/>
          <w:sz w:val="32"/>
          <w:szCs w:val="120"/>
        </w:rPr>
        <w:t xml:space="preserve">Registrar </w:t>
      </w:r>
      <w:r w:rsidR="001E0DF8">
        <w:rPr>
          <w:rFonts w:ascii="Corbel" w:hAnsi="Corbel"/>
          <w:i/>
          <w:sz w:val="32"/>
          <w:szCs w:val="120"/>
        </w:rPr>
        <w:t>Vehículo</w:t>
      </w:r>
      <w:bookmarkStart w:id="0" w:name="_GoBack"/>
      <w:bookmarkEnd w:id="0"/>
      <w:r w:rsidRPr="00AA3F93">
        <w:rPr>
          <w:rFonts w:ascii="Corbel" w:hAnsi="Corbel"/>
          <w:i/>
          <w:sz w:val="32"/>
          <w:szCs w:val="120"/>
        </w:rPr>
        <w:t>”</w:t>
      </w:r>
    </w:p>
    <w:p w:rsidR="003D7AD9" w:rsidRPr="00AA3F93" w:rsidRDefault="003D7AD9" w:rsidP="003D7AD9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3D7AD9" w:rsidRPr="00AA3F93" w:rsidRDefault="003D7AD9" w:rsidP="003D7AD9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Descripción:</w:t>
      </w:r>
      <w:r>
        <w:rPr>
          <w:rFonts w:asciiTheme="minorHAnsi" w:hAnsiTheme="minorHAnsi"/>
          <w:sz w:val="20"/>
        </w:rPr>
        <w:t xml:space="preserve"> Se registra </w:t>
      </w:r>
      <w:r w:rsidR="001E0DF8">
        <w:rPr>
          <w:rFonts w:asciiTheme="minorHAnsi" w:hAnsiTheme="minorHAnsi"/>
          <w:sz w:val="20"/>
        </w:rPr>
        <w:t>los datos de un vehículo nuevo que ingresa a la empresa</w:t>
      </w:r>
      <w:r>
        <w:rPr>
          <w:rFonts w:asciiTheme="minorHAnsi" w:hAnsiTheme="minorHAnsi"/>
          <w:sz w:val="20"/>
        </w:rPr>
        <w:t>,</w:t>
      </w:r>
      <w:r w:rsidRPr="00AA3F93">
        <w:rPr>
          <w:rFonts w:asciiTheme="minorHAnsi" w:hAnsiTheme="minorHAnsi"/>
          <w:sz w:val="20"/>
        </w:rPr>
        <w:t xml:space="preserve"> este debería servir para </w:t>
      </w:r>
      <w:r>
        <w:rPr>
          <w:rFonts w:asciiTheme="minorHAnsi" w:hAnsiTheme="minorHAnsi"/>
          <w:sz w:val="20"/>
        </w:rPr>
        <w:t xml:space="preserve">tener un control </w:t>
      </w:r>
      <w:r w:rsidR="001E0DF8">
        <w:rPr>
          <w:rFonts w:asciiTheme="minorHAnsi" w:hAnsiTheme="minorHAnsi"/>
          <w:sz w:val="20"/>
        </w:rPr>
        <w:t>detallado de las unidades para brindar el servicio y su mantenimiento correspondiente</w:t>
      </w:r>
      <w:r>
        <w:rPr>
          <w:rFonts w:asciiTheme="minorHAnsi" w:hAnsiTheme="minorHAnsi"/>
          <w:sz w:val="20"/>
        </w:rPr>
        <w:t>.</w:t>
      </w:r>
    </w:p>
    <w:p w:rsidR="003D7AD9" w:rsidRPr="00AA3F93" w:rsidRDefault="003D7AD9" w:rsidP="003D7AD9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Pre-Condiciones: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3D7AD9" w:rsidRPr="00AA3F93" w:rsidRDefault="003D7AD9" w:rsidP="003D7AD9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Post-Condiciones:</w:t>
      </w:r>
      <w:r w:rsidRPr="00AA3F93">
        <w:rPr>
          <w:rFonts w:asciiTheme="minorHAnsi" w:hAnsiTheme="minorHAnsi"/>
        </w:rPr>
        <w:t xml:space="preserve"> </w:t>
      </w:r>
      <w:r w:rsidRPr="00AA3F93">
        <w:rPr>
          <w:rFonts w:asciiTheme="minorHAnsi" w:hAnsiTheme="minorHAnsi"/>
          <w:sz w:val="20"/>
        </w:rPr>
        <w:t>Ninguno</w:t>
      </w:r>
    </w:p>
    <w:p w:rsidR="003D7AD9" w:rsidRPr="00AA3F93" w:rsidRDefault="003D7AD9" w:rsidP="003D7AD9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AA3F93">
        <w:rPr>
          <w:rFonts w:asciiTheme="minorHAnsi" w:hAnsiTheme="minorHAnsi"/>
          <w:b/>
          <w:i/>
          <w:u w:val="single"/>
        </w:rPr>
        <w:t>Datos Requeridos:</w:t>
      </w:r>
      <w:r w:rsidRPr="00AA3F9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sz w:val="20"/>
        </w:rPr>
        <w:t>Datos del</w:t>
      </w:r>
      <w:r w:rsidR="001E0DF8">
        <w:rPr>
          <w:rFonts w:asciiTheme="minorHAnsi" w:hAnsiTheme="minorHAnsi"/>
          <w:sz w:val="20"/>
        </w:rPr>
        <w:t xml:space="preserve"> Vehículo</w:t>
      </w:r>
      <w:r w:rsidRPr="00AA3F93">
        <w:rPr>
          <w:rFonts w:asciiTheme="minorHAnsi" w:hAnsiTheme="minorHAnsi"/>
          <w:sz w:val="20"/>
        </w:rPr>
        <w:t>.</w:t>
      </w:r>
    </w:p>
    <w:p w:rsidR="003D7AD9" w:rsidRDefault="003D7AD9" w:rsidP="00C27935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</w:p>
    <w:p w:rsidR="003D7AD9" w:rsidRPr="00AA3F93" w:rsidRDefault="003D7AD9" w:rsidP="00C27935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</w:p>
    <w:p w:rsidR="00C27935" w:rsidRPr="00AA3F93" w:rsidRDefault="00C27935">
      <w:pPr>
        <w:pStyle w:val="bp"/>
        <w:spacing w:before="0" w:after="0" w:line="360" w:lineRule="auto"/>
        <w:rPr>
          <w:rFonts w:asciiTheme="minorHAnsi" w:hAnsiTheme="minorHAnsi"/>
          <w:b/>
          <w:sz w:val="24"/>
          <w:szCs w:val="24"/>
        </w:rPr>
      </w:pPr>
    </w:p>
    <w:sectPr w:rsidR="00C27935" w:rsidRPr="00AA3F93" w:rsidSect="00683CF0">
      <w:footerReference w:type="even" r:id="rId7"/>
      <w:footerReference w:type="default" r:id="rId8"/>
      <w:type w:val="continuous"/>
      <w:pgSz w:w="11907" w:h="16840" w:code="9"/>
      <w:pgMar w:top="1418" w:right="1701" w:bottom="1418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65D" w:rsidRDefault="00E3265D">
      <w:r>
        <w:separator/>
      </w:r>
    </w:p>
  </w:endnote>
  <w:endnote w:type="continuationSeparator" w:id="0">
    <w:p w:rsidR="00E3265D" w:rsidRDefault="00E32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1E0DF8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1E0DF8">
      <w:rPr>
        <w:noProof/>
        <w:sz w:val="20"/>
      </w:rPr>
      <w:t>3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65D" w:rsidRDefault="00E3265D">
      <w:r>
        <w:separator/>
      </w:r>
    </w:p>
  </w:footnote>
  <w:footnote w:type="continuationSeparator" w:id="0">
    <w:p w:rsidR="00E3265D" w:rsidRDefault="00E32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0"/>
  </w:num>
  <w:num w:numId="6">
    <w:abstractNumId w:val="19"/>
  </w:num>
  <w:num w:numId="7">
    <w:abstractNumId w:val="7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5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32"/>
    <w:rsid w:val="00016C4D"/>
    <w:rsid w:val="00024113"/>
    <w:rsid w:val="000278E8"/>
    <w:rsid w:val="00036ABF"/>
    <w:rsid w:val="00037A8E"/>
    <w:rsid w:val="000449EF"/>
    <w:rsid w:val="00045896"/>
    <w:rsid w:val="0004651B"/>
    <w:rsid w:val="00065607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2487"/>
    <w:rsid w:val="001A6775"/>
    <w:rsid w:val="001A7865"/>
    <w:rsid w:val="001B0072"/>
    <w:rsid w:val="001D00C4"/>
    <w:rsid w:val="001E0DF8"/>
    <w:rsid w:val="001F01F4"/>
    <w:rsid w:val="001F6448"/>
    <w:rsid w:val="001F7C68"/>
    <w:rsid w:val="002052B0"/>
    <w:rsid w:val="00205D7F"/>
    <w:rsid w:val="00212269"/>
    <w:rsid w:val="00212A3D"/>
    <w:rsid w:val="00251FA0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D7AD9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289A"/>
    <w:rsid w:val="004F4FB4"/>
    <w:rsid w:val="004F7B53"/>
    <w:rsid w:val="004F7C17"/>
    <w:rsid w:val="00520EF0"/>
    <w:rsid w:val="00536681"/>
    <w:rsid w:val="00553DAD"/>
    <w:rsid w:val="005706E3"/>
    <w:rsid w:val="00574B52"/>
    <w:rsid w:val="00576454"/>
    <w:rsid w:val="00597596"/>
    <w:rsid w:val="005B48A6"/>
    <w:rsid w:val="005D465B"/>
    <w:rsid w:val="005E1449"/>
    <w:rsid w:val="005E2ADA"/>
    <w:rsid w:val="005F0EB8"/>
    <w:rsid w:val="00604AE4"/>
    <w:rsid w:val="00620950"/>
    <w:rsid w:val="00635CE7"/>
    <w:rsid w:val="00683635"/>
    <w:rsid w:val="00683CF0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3215"/>
    <w:rsid w:val="00854E58"/>
    <w:rsid w:val="00857786"/>
    <w:rsid w:val="008643BB"/>
    <w:rsid w:val="0086477E"/>
    <w:rsid w:val="008725C4"/>
    <w:rsid w:val="00887426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61D96"/>
    <w:rsid w:val="00A72B6A"/>
    <w:rsid w:val="00A739C2"/>
    <w:rsid w:val="00A857E6"/>
    <w:rsid w:val="00AA3F93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27935"/>
    <w:rsid w:val="00C32112"/>
    <w:rsid w:val="00C3310B"/>
    <w:rsid w:val="00C34B6E"/>
    <w:rsid w:val="00C4752B"/>
    <w:rsid w:val="00C72D88"/>
    <w:rsid w:val="00C7681B"/>
    <w:rsid w:val="00C87E36"/>
    <w:rsid w:val="00C94212"/>
    <w:rsid w:val="00CC47D2"/>
    <w:rsid w:val="00CC74EE"/>
    <w:rsid w:val="00CD6734"/>
    <w:rsid w:val="00D010AF"/>
    <w:rsid w:val="00D24817"/>
    <w:rsid w:val="00D61A32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265D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94209E-06EE-46AB-A8A9-0130F489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ema1">
    <w:name w:val="MTema1"/>
    <w:basedOn w:val="Normal"/>
    <w:next w:val="Normal"/>
    <w:rsid w:val="00A61D96"/>
    <w:pPr>
      <w:numPr>
        <w:numId w:val="33"/>
      </w:numPr>
      <w:spacing w:before="120" w:after="120"/>
      <w:outlineLvl w:val="0"/>
    </w:pPr>
    <w:rPr>
      <w:rFonts w:ascii="Verdana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Normal"/>
    <w:rsid w:val="00A61D96"/>
    <w:pPr>
      <w:numPr>
        <w:ilvl w:val="1"/>
        <w:numId w:val="33"/>
      </w:numPr>
      <w:spacing w:before="120" w:after="120"/>
      <w:outlineLvl w:val="1"/>
    </w:pPr>
    <w:rPr>
      <w:rFonts w:ascii="Verdana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A61D96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Ra&#250;l\Documents\GitHub\ProjectsOneDocs\B_Fase%20de%20Inicio\06_Identificar%20y%20Refinar%20Requerimientos\F2_Caso%20de%20Prueba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33</TotalTime>
  <Pages>1</Pages>
  <Words>371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Alexander Raúl Cabrera Guevara</dc:creator>
  <cp:keywords/>
  <dc:description/>
  <cp:lastModifiedBy>Alexander Raúl Cabrera Guevara</cp:lastModifiedBy>
  <cp:revision>15</cp:revision>
  <cp:lastPrinted>2003-10-06T13:49:00Z</cp:lastPrinted>
  <dcterms:created xsi:type="dcterms:W3CDTF">2015-06-12T21:49:00Z</dcterms:created>
  <dcterms:modified xsi:type="dcterms:W3CDTF">2015-07-10T13:06:00Z</dcterms:modified>
</cp:coreProperties>
</file>