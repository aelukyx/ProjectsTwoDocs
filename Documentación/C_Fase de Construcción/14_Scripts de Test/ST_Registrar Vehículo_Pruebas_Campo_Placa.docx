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87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1772"/>
        <w:gridCol w:w="6521"/>
        <w:gridCol w:w="708"/>
        <w:gridCol w:w="709"/>
        <w:gridCol w:w="709"/>
      </w:tblGrid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Nombre de la prueba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6D70DC" w:rsidRDefault="00091DFB" w:rsidP="00CB2BD0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</w:t>
            </w:r>
            <w:r w:rsidR="00D0283B">
              <w:rPr>
                <w:sz w:val="24"/>
                <w:szCs w:val="24"/>
              </w:rPr>
              <w:t xml:space="preserve"> </w:t>
            </w:r>
            <w:r w:rsidR="00CB2BD0">
              <w:rPr>
                <w:sz w:val="24"/>
                <w:szCs w:val="24"/>
              </w:rPr>
              <w:t>Placa</w:t>
            </w:r>
          </w:p>
        </w:tc>
      </w:tr>
      <w:tr w:rsidR="00A30AD6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AD6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Caso de Uso Probado</w:t>
            </w:r>
            <w:r w:rsidR="00A30AD6">
              <w:rPr>
                <w:b/>
              </w:rPr>
              <w:t>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0AD6" w:rsidRPr="006D70DC" w:rsidRDefault="00091DFB" w:rsidP="006727AD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Registrar </w:t>
            </w:r>
            <w:r w:rsidR="006727AD">
              <w:rPr>
                <w:sz w:val="24"/>
                <w:szCs w:val="24"/>
              </w:rPr>
              <w:t>Vehículo</w:t>
            </w:r>
            <w:bookmarkStart w:id="0" w:name="_GoBack"/>
            <w:bookmarkEnd w:id="0"/>
          </w:p>
        </w:tc>
      </w:tr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Descripción de la prueba</w:t>
            </w:r>
            <w:r w:rsidR="00E303EF">
              <w:rPr>
                <w:b/>
              </w:rPr>
              <w:t>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6D70DC" w:rsidRDefault="00D0283B" w:rsidP="00CB2BD0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prueba permite validar</w:t>
            </w:r>
            <w:r w:rsidR="00BE1016">
              <w:rPr>
                <w:sz w:val="24"/>
                <w:szCs w:val="24"/>
              </w:rPr>
              <w:t xml:space="preserve"> </w:t>
            </w:r>
            <w:r w:rsidR="00CB2BD0">
              <w:rPr>
                <w:sz w:val="24"/>
                <w:szCs w:val="24"/>
              </w:rPr>
              <w:t>la placa del vehículo de la empresa que se desea registrar en el sistema</w:t>
            </w:r>
            <w:r w:rsidR="00BD60EE">
              <w:rPr>
                <w:sz w:val="24"/>
                <w:szCs w:val="24"/>
              </w:rPr>
              <w:t>.</w:t>
            </w:r>
          </w:p>
        </w:tc>
      </w:tr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>
              <w:rPr>
                <w:b/>
              </w:rPr>
              <w:t>Pre c</w:t>
            </w:r>
            <w:r w:rsidR="006B416B">
              <w:rPr>
                <w:b/>
              </w:rPr>
              <w:t>ondiciones</w:t>
            </w:r>
          </w:p>
        </w:tc>
        <w:tc>
          <w:tcPr>
            <w:tcW w:w="10419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16404" w:rsidRDefault="00BE1016" w:rsidP="00BE1016">
            <w:pPr>
              <w:pStyle w:val="bp"/>
              <w:spacing w:before="0" w:after="0" w:line="360" w:lineRule="auto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 de datos de dóminos de email preestablecidos.</w:t>
            </w:r>
          </w:p>
          <w:p w:rsidR="0049606D" w:rsidRPr="006D70DC" w:rsidRDefault="0049606D" w:rsidP="00CB2BD0">
            <w:pPr>
              <w:pStyle w:val="bp"/>
              <w:spacing w:before="0" w:after="0" w:line="360" w:lineRule="auto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</w:t>
            </w:r>
            <w:r w:rsidR="00CB2BD0">
              <w:rPr>
                <w:sz w:val="24"/>
                <w:szCs w:val="24"/>
              </w:rPr>
              <w:t>ABC-123, abc123</w:t>
            </w:r>
          </w:p>
        </w:tc>
      </w:tr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>
              <w:rPr>
                <w:b/>
              </w:rPr>
              <w:t>Pos condiciones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E2327" w:rsidRDefault="00C037F7" w:rsidP="00A34CE2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416404">
              <w:rPr>
                <w:sz w:val="24"/>
                <w:szCs w:val="24"/>
              </w:rPr>
              <w:t xml:space="preserve">l </w:t>
            </w:r>
            <w:r>
              <w:rPr>
                <w:sz w:val="24"/>
                <w:szCs w:val="24"/>
              </w:rPr>
              <w:t xml:space="preserve">sistema debió </w:t>
            </w:r>
            <w:r w:rsidR="00A34CE2">
              <w:rPr>
                <w:sz w:val="24"/>
                <w:szCs w:val="24"/>
              </w:rPr>
              <w:t>tener la validación preestablecida</w:t>
            </w:r>
            <w:r w:rsidR="00FE2327">
              <w:rPr>
                <w:sz w:val="24"/>
                <w:szCs w:val="24"/>
              </w:rPr>
              <w:t>.</w:t>
            </w:r>
          </w:p>
          <w:p w:rsidR="00F568FC" w:rsidRPr="006D70DC" w:rsidRDefault="00F568FC" w:rsidP="00A34CE2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convierte los caracteres alfabéticos a mayúscula.</w:t>
            </w:r>
          </w:p>
        </w:tc>
      </w:tr>
      <w:tr w:rsidR="005F3A68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>
              <w:rPr>
                <w:b/>
              </w:rPr>
              <w:t>Notas: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6D70DC" w:rsidRDefault="00B91084" w:rsidP="00B91084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deberá usar expresiones regulares.</w:t>
            </w:r>
          </w:p>
        </w:tc>
      </w:tr>
      <w:tr w:rsidR="005F3A68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Resultado (</w:t>
            </w:r>
            <w:r w:rsidR="00F20472">
              <w:rPr>
                <w:b/>
              </w:rPr>
              <w:t>Paso</w:t>
            </w:r>
            <w:r w:rsidRPr="006B416B">
              <w:rPr>
                <w:b/>
              </w:rPr>
              <w:t xml:space="preserve">/ Falla / Advertencia / </w:t>
            </w:r>
            <w:r>
              <w:rPr>
                <w:b/>
              </w:rPr>
              <w:t>I</w:t>
            </w:r>
            <w:r w:rsidRPr="006B416B">
              <w:rPr>
                <w:b/>
              </w:rPr>
              <w:t>ncompleto)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6F737A" w:rsidRDefault="00986191" w:rsidP="00680C63">
            <w:pPr>
              <w:pStyle w:val="bp"/>
              <w:spacing w:before="0" w:after="0" w:line="360" w:lineRule="auto"/>
              <w:rPr>
                <w:b/>
                <w:smallCaps/>
                <w:sz w:val="24"/>
                <w:szCs w:val="24"/>
              </w:rPr>
            </w:pPr>
            <w:r w:rsidRPr="00986191">
              <w:rPr>
                <w:b/>
                <w:color w:val="FF0000"/>
              </w:rPr>
              <w:t>FALLA</w:t>
            </w:r>
          </w:p>
        </w:tc>
      </w:tr>
      <w:tr w:rsidR="0078655A" w:rsidTr="007865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8655A" w:rsidRDefault="0078655A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8655A" w:rsidRDefault="0078655A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PASOS DE LA PRUEBA</w:t>
            </w:r>
          </w:p>
        </w:tc>
        <w:tc>
          <w:tcPr>
            <w:tcW w:w="6521" w:type="dxa"/>
            <w:shd w:val="clear" w:color="auto" w:fill="C0C0C0"/>
          </w:tcPr>
          <w:p w:rsidR="0078655A" w:rsidRDefault="0078655A" w:rsidP="005F3A68">
            <w:pPr>
              <w:pStyle w:val="bp"/>
              <w:spacing w:before="0" w:after="0" w:line="360" w:lineRule="auto"/>
              <w:jc w:val="center"/>
              <w:rPr>
                <w:sz w:val="24"/>
              </w:rPr>
            </w:pPr>
            <w:r w:rsidRPr="00D611E7">
              <w:rPr>
                <w:b/>
                <w:sz w:val="24"/>
              </w:rPr>
              <w:t>RESULTADOS ESPERADOS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C0C0C0"/>
          </w:tcPr>
          <w:p w:rsidR="0078655A" w:rsidRDefault="0078655A" w:rsidP="005F3A68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C0C0C0"/>
          </w:tcPr>
          <w:p w:rsidR="0078655A" w:rsidRDefault="0078655A" w:rsidP="0078655A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  <w:tc>
          <w:tcPr>
            <w:tcW w:w="709" w:type="dxa"/>
            <w:shd w:val="clear" w:color="auto" w:fill="C0C0C0"/>
          </w:tcPr>
          <w:p w:rsidR="0078655A" w:rsidRDefault="0078655A" w:rsidP="005F3A68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 w:rsidR="0078655A" w:rsidTr="007E71F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655A" w:rsidRDefault="0078655A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68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8655A" w:rsidRPr="00854E58" w:rsidRDefault="0078655A" w:rsidP="00F92066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Selección el módulo de </w:t>
            </w:r>
            <w:r w:rsidR="00F92066">
              <w:rPr>
                <w:sz w:val="24"/>
              </w:rPr>
              <w:t>vehículos</w:t>
            </w:r>
            <w:r w:rsidR="004C7227">
              <w:rPr>
                <w:sz w:val="24"/>
              </w:rPr>
              <w:t>.</w:t>
            </w:r>
          </w:p>
        </w:tc>
        <w:tc>
          <w:tcPr>
            <w:tcW w:w="6521" w:type="dxa"/>
            <w:vAlign w:val="center"/>
          </w:tcPr>
          <w:p w:rsidR="0078655A" w:rsidRDefault="0078655A" w:rsidP="00F92066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 xml:space="preserve">Se abre una ventana con el módulo de </w:t>
            </w:r>
            <w:r w:rsidR="00F92066">
              <w:rPr>
                <w:sz w:val="24"/>
              </w:rPr>
              <w:t>nuevo vehículo</w:t>
            </w:r>
            <w:r w:rsidR="00967776">
              <w:rPr>
                <w:sz w:val="24"/>
              </w:rPr>
              <w:t>.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78655A" w:rsidRPr="00DA457D" w:rsidRDefault="0078655A" w:rsidP="00DA457D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78655A" w:rsidRPr="00DA457D" w:rsidRDefault="0078655A" w:rsidP="0078655A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vAlign w:val="center"/>
          </w:tcPr>
          <w:p w:rsidR="0078655A" w:rsidRDefault="0078655A" w:rsidP="00063EE1"/>
        </w:tc>
      </w:tr>
      <w:tr w:rsidR="0078655A" w:rsidTr="0098619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78655A" w:rsidRDefault="0078655A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</w:tcBorders>
            <w:vAlign w:val="center"/>
          </w:tcPr>
          <w:p w:rsidR="0078655A" w:rsidRDefault="00986191" w:rsidP="00F92066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 xml:space="preserve">Se ingresa </w:t>
            </w:r>
            <w:r w:rsidR="00F92066">
              <w:rPr>
                <w:sz w:val="24"/>
              </w:rPr>
              <w:t>placa del vehículo</w:t>
            </w:r>
            <w:r>
              <w:rPr>
                <w:sz w:val="24"/>
              </w:rPr>
              <w:t>.</w:t>
            </w:r>
          </w:p>
        </w:tc>
        <w:tc>
          <w:tcPr>
            <w:tcW w:w="6521" w:type="dxa"/>
            <w:vAlign w:val="center"/>
          </w:tcPr>
          <w:p w:rsidR="0078655A" w:rsidRDefault="0078655A" w:rsidP="00F92066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 xml:space="preserve">Aparece un mensaje y advierte al usuario </w:t>
            </w:r>
            <w:r w:rsidR="00986191">
              <w:rPr>
                <w:sz w:val="24"/>
              </w:rPr>
              <w:t xml:space="preserve">que verifique </w:t>
            </w:r>
            <w:r w:rsidR="00F92066">
              <w:rPr>
                <w:sz w:val="24"/>
              </w:rPr>
              <w:t>la placa</w:t>
            </w:r>
            <w:r w:rsidR="00986191">
              <w:rPr>
                <w:sz w:val="24"/>
              </w:rPr>
              <w:t>.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78655A" w:rsidRDefault="0078655A" w:rsidP="00DA457D">
            <w:pPr>
              <w:pStyle w:val="RowHeadings"/>
              <w:spacing w:line="360" w:lineRule="auto"/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C00000"/>
            <w:vAlign w:val="center"/>
          </w:tcPr>
          <w:p w:rsidR="0078655A" w:rsidRDefault="0078655A" w:rsidP="00DA457D">
            <w:pPr>
              <w:pStyle w:val="RowHeadings"/>
              <w:spacing w:line="360" w:lineRule="auto"/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78655A" w:rsidRDefault="0078655A" w:rsidP="00DA457D">
            <w:pPr>
              <w:pStyle w:val="RowHeadings"/>
              <w:spacing w:line="360" w:lineRule="auto"/>
              <w:jc w:val="center"/>
            </w:pPr>
          </w:p>
        </w:tc>
      </w:tr>
    </w:tbl>
    <w:p w:rsidR="00A30AD6" w:rsidRDefault="00A30AD6" w:rsidP="005F3A68">
      <w:pPr>
        <w:pStyle w:val="bp"/>
        <w:spacing w:before="0" w:after="0" w:line="360" w:lineRule="auto"/>
      </w:pPr>
    </w:p>
    <w:p w:rsidR="005711B6" w:rsidRDefault="005711B6" w:rsidP="005F3A68">
      <w:pPr>
        <w:pStyle w:val="bp"/>
        <w:spacing w:before="0" w:after="0" w:line="360" w:lineRule="auto"/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448"/>
        <w:gridCol w:w="2367"/>
        <w:gridCol w:w="2236"/>
        <w:gridCol w:w="2267"/>
        <w:gridCol w:w="2409"/>
        <w:gridCol w:w="2267"/>
      </w:tblGrid>
      <w:tr w:rsidR="00780A9A" w:rsidRPr="003F7E88" w:rsidTr="003961DF">
        <w:tc>
          <w:tcPr>
            <w:tcW w:w="139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8561B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B77AD">
              <w:rPr>
                <w:b/>
              </w:rPr>
              <w:t xml:space="preserve">Tabla </w:t>
            </w:r>
            <w:r w:rsidR="003B77AD" w:rsidRPr="003B77AD">
              <w:rPr>
                <w:b/>
              </w:rPr>
              <w:t xml:space="preserve">de </w:t>
            </w:r>
            <w:r w:rsidRPr="003B77AD">
              <w:rPr>
                <w:b/>
              </w:rPr>
              <w:t>Datos</w:t>
            </w:r>
            <w:r>
              <w:rPr>
                <w:b/>
              </w:rPr>
              <w:t xml:space="preserve"> de la Prueba</w:t>
            </w:r>
          </w:p>
        </w:tc>
      </w:tr>
      <w:tr w:rsidR="00780A9A" w:rsidRPr="003F7E88" w:rsidTr="003961DF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5F3A68">
            <w:pPr>
              <w:pStyle w:val="bp"/>
              <w:spacing w:before="0" w:after="0" w:line="360" w:lineRule="auto"/>
              <w:rPr>
                <w:b/>
                <w:color w:val="0000FF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 w:rsidTr="003961DF">
        <w:trPr>
          <w:trHeight w:val="984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780A9A" w:rsidRPr="003B77AD" w:rsidRDefault="00125E34" w:rsidP="00125E34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>
              <w:rPr>
                <w:b/>
              </w:rPr>
              <w:t>Placa</w:t>
            </w:r>
            <w:r w:rsidR="00AF15A8">
              <w:rPr>
                <w:b/>
              </w:rPr>
              <w:t xml:space="preserve"> Valid</w:t>
            </w:r>
            <w:r>
              <w:rPr>
                <w:b/>
              </w:rPr>
              <w:t>a</w:t>
            </w:r>
          </w:p>
        </w:tc>
        <w:tc>
          <w:tcPr>
            <w:tcW w:w="2367" w:type="dxa"/>
            <w:tcBorders>
              <w:top w:val="single" w:sz="4" w:space="0" w:color="auto"/>
            </w:tcBorders>
            <w:vAlign w:val="center"/>
          </w:tcPr>
          <w:p w:rsidR="00780A9A" w:rsidRPr="007910C1" w:rsidRDefault="005D29C7" w:rsidP="003B77AD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 w:rsidRPr="005D29C7">
              <w:rPr>
                <w:b/>
                <w:color w:val="002060"/>
              </w:rPr>
              <w:t>abc123</w:t>
            </w:r>
          </w:p>
        </w:tc>
        <w:tc>
          <w:tcPr>
            <w:tcW w:w="2236" w:type="dxa"/>
            <w:tcBorders>
              <w:top w:val="single" w:sz="4" w:space="0" w:color="auto"/>
            </w:tcBorders>
            <w:vAlign w:val="center"/>
          </w:tcPr>
          <w:p w:rsidR="00780A9A" w:rsidRPr="007910C1" w:rsidRDefault="005D29C7" w:rsidP="005D29C7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 w:rsidRPr="005D29C7">
              <w:rPr>
                <w:b/>
                <w:color w:val="002060"/>
              </w:rPr>
              <w:t>A</w:t>
            </w:r>
            <w:r>
              <w:rPr>
                <w:b/>
                <w:color w:val="002060"/>
              </w:rPr>
              <w:t>BC-</w:t>
            </w:r>
            <w:r w:rsidRPr="005D29C7">
              <w:rPr>
                <w:b/>
                <w:color w:val="002060"/>
              </w:rPr>
              <w:t>123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vAlign w:val="center"/>
          </w:tcPr>
          <w:p w:rsidR="00780A9A" w:rsidRPr="007910C1" w:rsidRDefault="00125E34" w:rsidP="003B77AD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JKL-158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vAlign w:val="center"/>
          </w:tcPr>
          <w:p w:rsidR="00780A9A" w:rsidRPr="007910C1" w:rsidRDefault="00125E34" w:rsidP="00AF15A8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MKP-251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vAlign w:val="center"/>
          </w:tcPr>
          <w:p w:rsidR="00780A9A" w:rsidRPr="007910C1" w:rsidRDefault="00125E34" w:rsidP="003B77AD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PER147</w:t>
            </w:r>
          </w:p>
        </w:tc>
      </w:tr>
      <w:tr w:rsidR="003961DF" w:rsidTr="003961DF">
        <w:trPr>
          <w:trHeight w:val="984"/>
        </w:trPr>
        <w:tc>
          <w:tcPr>
            <w:tcW w:w="2448" w:type="dxa"/>
            <w:shd w:val="clear" w:color="auto" w:fill="E0E0E0"/>
            <w:vAlign w:val="center"/>
          </w:tcPr>
          <w:p w:rsidR="003961DF" w:rsidRPr="003B77AD" w:rsidRDefault="00125E34" w:rsidP="00125E34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>
              <w:rPr>
                <w:b/>
              </w:rPr>
              <w:t>Placa</w:t>
            </w:r>
            <w:r w:rsidR="003961DF">
              <w:rPr>
                <w:b/>
              </w:rPr>
              <w:t xml:space="preserve"> No Valid</w:t>
            </w:r>
            <w:r>
              <w:rPr>
                <w:b/>
              </w:rPr>
              <w:t>a</w:t>
            </w:r>
          </w:p>
        </w:tc>
        <w:tc>
          <w:tcPr>
            <w:tcW w:w="2367" w:type="dxa"/>
            <w:vAlign w:val="center"/>
          </w:tcPr>
          <w:p w:rsidR="003961DF" w:rsidRPr="003961DF" w:rsidRDefault="00125E34" w:rsidP="003961DF">
            <w:pPr>
              <w:pStyle w:val="bp"/>
              <w:spacing w:before="0" w:after="0"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Asdasd123</w:t>
            </w:r>
          </w:p>
        </w:tc>
        <w:tc>
          <w:tcPr>
            <w:tcW w:w="2236" w:type="dxa"/>
            <w:vAlign w:val="center"/>
          </w:tcPr>
          <w:p w:rsidR="003961DF" w:rsidRPr="003961DF" w:rsidRDefault="00125E34" w:rsidP="003961DF">
            <w:pPr>
              <w:pStyle w:val="bp"/>
              <w:spacing w:before="0" w:after="0"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132465-465</w:t>
            </w:r>
          </w:p>
        </w:tc>
        <w:tc>
          <w:tcPr>
            <w:tcW w:w="2267" w:type="dxa"/>
            <w:vAlign w:val="center"/>
          </w:tcPr>
          <w:p w:rsidR="003961DF" w:rsidRPr="003961DF" w:rsidRDefault="00125E34" w:rsidP="003961DF">
            <w:pPr>
              <w:pStyle w:val="bp"/>
              <w:spacing w:before="0" w:after="0"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@87-`3/*</w:t>
            </w:r>
          </w:p>
        </w:tc>
        <w:tc>
          <w:tcPr>
            <w:tcW w:w="2409" w:type="dxa"/>
            <w:vAlign w:val="center"/>
          </w:tcPr>
          <w:p w:rsidR="003961DF" w:rsidRPr="003961DF" w:rsidRDefault="00125E34" w:rsidP="003961DF">
            <w:pPr>
              <w:pStyle w:val="bp"/>
              <w:spacing w:before="0" w:after="0"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158-asd-85</w:t>
            </w:r>
          </w:p>
        </w:tc>
        <w:tc>
          <w:tcPr>
            <w:tcW w:w="2267" w:type="dxa"/>
            <w:vAlign w:val="center"/>
          </w:tcPr>
          <w:p w:rsidR="003961DF" w:rsidRPr="003961DF" w:rsidRDefault="00125E34" w:rsidP="003961DF">
            <w:pPr>
              <w:pStyle w:val="bp"/>
              <w:spacing w:before="0" w:after="0"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132sdf465ADS</w:t>
            </w:r>
          </w:p>
        </w:tc>
      </w:tr>
    </w:tbl>
    <w:p w:rsidR="00780A9A" w:rsidRDefault="00780A9A" w:rsidP="005F3A68">
      <w:pPr>
        <w:pStyle w:val="bp"/>
        <w:spacing w:before="0" w:after="0" w:line="360" w:lineRule="auto"/>
      </w:pPr>
    </w:p>
    <w:p w:rsidR="0004651B" w:rsidRDefault="0004651B" w:rsidP="005F3A68">
      <w:pPr>
        <w:pStyle w:val="bp"/>
        <w:spacing w:before="0" w:after="0" w:line="360" w:lineRule="auto"/>
      </w:pPr>
    </w:p>
    <w:sectPr w:rsidR="0004651B" w:rsidSect="005F3A68">
      <w:headerReference w:type="default" r:id="rId8"/>
      <w:footerReference w:type="even" r:id="rId9"/>
      <w:footerReference w:type="default" r:id="rId10"/>
      <w:pgSz w:w="16840" w:h="17010" w:code="9"/>
      <w:pgMar w:top="1701" w:right="1418" w:bottom="1701" w:left="1418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5D5" w:rsidRDefault="004E75D5">
      <w:r>
        <w:separator/>
      </w:r>
    </w:p>
  </w:endnote>
  <w:endnote w:type="continuationSeparator" w:id="0">
    <w:p w:rsidR="004E75D5" w:rsidRDefault="004E7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727AD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6727AD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5D5" w:rsidRDefault="004E75D5">
      <w:r>
        <w:separator/>
      </w:r>
    </w:p>
  </w:footnote>
  <w:footnote w:type="continuationSeparator" w:id="0">
    <w:p w:rsidR="004E75D5" w:rsidRDefault="004E75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3994" w:type="dxa"/>
      <w:tblLayout w:type="fixed"/>
      <w:tblLook w:val="04A0" w:firstRow="1" w:lastRow="0" w:firstColumn="1" w:lastColumn="0" w:noHBand="0" w:noVBand="1"/>
    </w:tblPr>
    <w:tblGrid>
      <w:gridCol w:w="11195"/>
      <w:gridCol w:w="2799"/>
    </w:tblGrid>
    <w:tr w:rsidR="008B51DA" w:rsidRPr="008B51DA" w:rsidTr="008B51DA">
      <w:tc>
        <w:tcPr>
          <w:tcW w:w="11195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Test Script</w:t>
          </w:r>
        </w:p>
      </w:tc>
      <w:tc>
        <w:tcPr>
          <w:tcW w:w="2799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Versión: 1.0</w:t>
          </w:r>
        </w:p>
      </w:tc>
    </w:tr>
    <w:tr w:rsidR="008B51DA" w:rsidRPr="008B51DA" w:rsidTr="008B51DA">
      <w:tc>
        <w:tcPr>
          <w:tcW w:w="11195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</w:p>
      </w:tc>
      <w:tc>
        <w:tcPr>
          <w:tcW w:w="2799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Dia:29/09/2015</w:t>
          </w:r>
        </w:p>
      </w:tc>
    </w:tr>
  </w:tbl>
  <w:p w:rsidR="008B51DA" w:rsidRDefault="008B51DA" w:rsidP="008B51DA">
    <w:pPr>
      <w:pStyle w:val="Encabezado"/>
      <w:rPr>
        <w:sz w:val="28"/>
      </w:rPr>
    </w:pPr>
  </w:p>
  <w:p w:rsidR="00F20472" w:rsidRDefault="00F20472" w:rsidP="008B51DA">
    <w:pPr>
      <w:pStyle w:val="Encabezad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3F"/>
    <w:rsid w:val="00024113"/>
    <w:rsid w:val="000278E8"/>
    <w:rsid w:val="00036ABF"/>
    <w:rsid w:val="00037A8E"/>
    <w:rsid w:val="000449EF"/>
    <w:rsid w:val="000461A0"/>
    <w:rsid w:val="0004651B"/>
    <w:rsid w:val="0005078C"/>
    <w:rsid w:val="00090A99"/>
    <w:rsid w:val="00091DFB"/>
    <w:rsid w:val="00096482"/>
    <w:rsid w:val="000C4267"/>
    <w:rsid w:val="000D5952"/>
    <w:rsid w:val="000E3C24"/>
    <w:rsid w:val="000F4382"/>
    <w:rsid w:val="0011513B"/>
    <w:rsid w:val="00125E34"/>
    <w:rsid w:val="00127DBF"/>
    <w:rsid w:val="00154D6A"/>
    <w:rsid w:val="0015543B"/>
    <w:rsid w:val="00160E9D"/>
    <w:rsid w:val="00165983"/>
    <w:rsid w:val="00181694"/>
    <w:rsid w:val="0018240E"/>
    <w:rsid w:val="00192656"/>
    <w:rsid w:val="0019693C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7AF5"/>
    <w:rsid w:val="002543CF"/>
    <w:rsid w:val="00291668"/>
    <w:rsid w:val="002A7E47"/>
    <w:rsid w:val="002C1B7F"/>
    <w:rsid w:val="002D07CF"/>
    <w:rsid w:val="002D1D0A"/>
    <w:rsid w:val="002D7BA4"/>
    <w:rsid w:val="002E347B"/>
    <w:rsid w:val="002F251A"/>
    <w:rsid w:val="00317678"/>
    <w:rsid w:val="00331345"/>
    <w:rsid w:val="00353537"/>
    <w:rsid w:val="00362280"/>
    <w:rsid w:val="00364752"/>
    <w:rsid w:val="00374830"/>
    <w:rsid w:val="00382D26"/>
    <w:rsid w:val="003910B3"/>
    <w:rsid w:val="003961DF"/>
    <w:rsid w:val="003A25C3"/>
    <w:rsid w:val="003B2B16"/>
    <w:rsid w:val="003B77AD"/>
    <w:rsid w:val="003D2ED7"/>
    <w:rsid w:val="003E438C"/>
    <w:rsid w:val="003F1D6E"/>
    <w:rsid w:val="00416404"/>
    <w:rsid w:val="00434231"/>
    <w:rsid w:val="00445CB3"/>
    <w:rsid w:val="0046703C"/>
    <w:rsid w:val="00483E69"/>
    <w:rsid w:val="0049606D"/>
    <w:rsid w:val="004A0610"/>
    <w:rsid w:val="004A279E"/>
    <w:rsid w:val="004A4B81"/>
    <w:rsid w:val="004A71EF"/>
    <w:rsid w:val="004C7227"/>
    <w:rsid w:val="004D1C11"/>
    <w:rsid w:val="004E420D"/>
    <w:rsid w:val="004E75D5"/>
    <w:rsid w:val="004F4FB4"/>
    <w:rsid w:val="004F7B53"/>
    <w:rsid w:val="004F7C17"/>
    <w:rsid w:val="00520EF0"/>
    <w:rsid w:val="00531B5A"/>
    <w:rsid w:val="00536681"/>
    <w:rsid w:val="00544F22"/>
    <w:rsid w:val="00553DAD"/>
    <w:rsid w:val="005706E3"/>
    <w:rsid w:val="005711B6"/>
    <w:rsid w:val="00576454"/>
    <w:rsid w:val="00577EDA"/>
    <w:rsid w:val="0058489F"/>
    <w:rsid w:val="005B48A6"/>
    <w:rsid w:val="005D29C7"/>
    <w:rsid w:val="005E1449"/>
    <w:rsid w:val="005E2ADA"/>
    <w:rsid w:val="005F0EB8"/>
    <w:rsid w:val="005F3A68"/>
    <w:rsid w:val="00604AE4"/>
    <w:rsid w:val="00606317"/>
    <w:rsid w:val="00620950"/>
    <w:rsid w:val="00635CE7"/>
    <w:rsid w:val="006727AD"/>
    <w:rsid w:val="00680C63"/>
    <w:rsid w:val="00683635"/>
    <w:rsid w:val="006B416B"/>
    <w:rsid w:val="006B5D41"/>
    <w:rsid w:val="006D4DE0"/>
    <w:rsid w:val="006D5A6A"/>
    <w:rsid w:val="006D70DC"/>
    <w:rsid w:val="006F737A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8655A"/>
    <w:rsid w:val="007910C1"/>
    <w:rsid w:val="00796CD4"/>
    <w:rsid w:val="007C0EA0"/>
    <w:rsid w:val="007C41CD"/>
    <w:rsid w:val="007D644A"/>
    <w:rsid w:val="007D7134"/>
    <w:rsid w:val="007E71FE"/>
    <w:rsid w:val="00800C1D"/>
    <w:rsid w:val="00821B7F"/>
    <w:rsid w:val="00821C8C"/>
    <w:rsid w:val="00830BD8"/>
    <w:rsid w:val="00854E58"/>
    <w:rsid w:val="008561BA"/>
    <w:rsid w:val="00857786"/>
    <w:rsid w:val="008643BB"/>
    <w:rsid w:val="0086477E"/>
    <w:rsid w:val="008668D3"/>
    <w:rsid w:val="008725C4"/>
    <w:rsid w:val="0089205C"/>
    <w:rsid w:val="00895710"/>
    <w:rsid w:val="008A02F5"/>
    <w:rsid w:val="008B51DA"/>
    <w:rsid w:val="008D2261"/>
    <w:rsid w:val="008E5B7B"/>
    <w:rsid w:val="008F0C91"/>
    <w:rsid w:val="00913D07"/>
    <w:rsid w:val="00915018"/>
    <w:rsid w:val="0093214E"/>
    <w:rsid w:val="009322A3"/>
    <w:rsid w:val="0093488F"/>
    <w:rsid w:val="0095250C"/>
    <w:rsid w:val="00967776"/>
    <w:rsid w:val="00981DE1"/>
    <w:rsid w:val="00983E57"/>
    <w:rsid w:val="009853F0"/>
    <w:rsid w:val="00986191"/>
    <w:rsid w:val="009C06FE"/>
    <w:rsid w:val="009C4C9A"/>
    <w:rsid w:val="009D1046"/>
    <w:rsid w:val="009E2570"/>
    <w:rsid w:val="009F03DE"/>
    <w:rsid w:val="00A03E2C"/>
    <w:rsid w:val="00A11301"/>
    <w:rsid w:val="00A30AD6"/>
    <w:rsid w:val="00A34CE2"/>
    <w:rsid w:val="00A37650"/>
    <w:rsid w:val="00A41B29"/>
    <w:rsid w:val="00A46037"/>
    <w:rsid w:val="00A6090E"/>
    <w:rsid w:val="00A72B6A"/>
    <w:rsid w:val="00A731C2"/>
    <w:rsid w:val="00A739C2"/>
    <w:rsid w:val="00A857E6"/>
    <w:rsid w:val="00AB1975"/>
    <w:rsid w:val="00AB1A12"/>
    <w:rsid w:val="00AC35E1"/>
    <w:rsid w:val="00AD452D"/>
    <w:rsid w:val="00AF15A8"/>
    <w:rsid w:val="00B1120D"/>
    <w:rsid w:val="00B12289"/>
    <w:rsid w:val="00B137E9"/>
    <w:rsid w:val="00B3013D"/>
    <w:rsid w:val="00B3144A"/>
    <w:rsid w:val="00B5582F"/>
    <w:rsid w:val="00B5620B"/>
    <w:rsid w:val="00B71A35"/>
    <w:rsid w:val="00B91084"/>
    <w:rsid w:val="00BA717F"/>
    <w:rsid w:val="00BD60EE"/>
    <w:rsid w:val="00BE1016"/>
    <w:rsid w:val="00BE784F"/>
    <w:rsid w:val="00C0052C"/>
    <w:rsid w:val="00C037F7"/>
    <w:rsid w:val="00C05892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B2BD0"/>
    <w:rsid w:val="00CB6EE9"/>
    <w:rsid w:val="00CC47D2"/>
    <w:rsid w:val="00CC74EE"/>
    <w:rsid w:val="00CD4697"/>
    <w:rsid w:val="00CD6734"/>
    <w:rsid w:val="00CE2DFE"/>
    <w:rsid w:val="00D010AF"/>
    <w:rsid w:val="00D0283B"/>
    <w:rsid w:val="00D24817"/>
    <w:rsid w:val="00D60395"/>
    <w:rsid w:val="00D611E7"/>
    <w:rsid w:val="00D63FFC"/>
    <w:rsid w:val="00D664F5"/>
    <w:rsid w:val="00D71228"/>
    <w:rsid w:val="00D74923"/>
    <w:rsid w:val="00D94615"/>
    <w:rsid w:val="00DA457D"/>
    <w:rsid w:val="00DA4ABE"/>
    <w:rsid w:val="00DA4AC5"/>
    <w:rsid w:val="00DA503D"/>
    <w:rsid w:val="00DA6ED7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2567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0472"/>
    <w:rsid w:val="00F30EEB"/>
    <w:rsid w:val="00F4383F"/>
    <w:rsid w:val="00F45076"/>
    <w:rsid w:val="00F568FC"/>
    <w:rsid w:val="00F63AB4"/>
    <w:rsid w:val="00F909B2"/>
    <w:rsid w:val="00F92066"/>
    <w:rsid w:val="00FB35C8"/>
    <w:rsid w:val="00FC1914"/>
    <w:rsid w:val="00FC58BC"/>
    <w:rsid w:val="00FE2327"/>
    <w:rsid w:val="00FE5B8C"/>
    <w:rsid w:val="00FE7760"/>
    <w:rsid w:val="00FF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918AB37-EE11-446A-8BDF-AF50A599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%20Ra&#250;l\Documents\Proyecto%20Integrador%20II\22_Plantilla%20Script%20de%20prueb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C594D-86BC-4D1E-8194-2E93B8A60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22_Plantilla Script de prueba</Template>
  <TotalTime>102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Alexander Raúl Cabrera Guevara</dc:creator>
  <cp:keywords/>
  <dc:description/>
  <cp:lastModifiedBy>Alexander Raúl Cabrera Guevara</cp:lastModifiedBy>
  <cp:revision>79</cp:revision>
  <cp:lastPrinted>2003-10-06T13:49:00Z</cp:lastPrinted>
  <dcterms:created xsi:type="dcterms:W3CDTF">2015-09-28T18:19:00Z</dcterms:created>
  <dcterms:modified xsi:type="dcterms:W3CDTF">2015-09-28T21:59:00Z</dcterms:modified>
</cp:coreProperties>
</file>