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772"/>
        <w:gridCol w:w="6521"/>
        <w:gridCol w:w="708"/>
        <w:gridCol w:w="709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 xml:space="preserve">Nombre de la </w:t>
            </w:r>
            <w:r w:rsidR="007E7C68" w:rsidRPr="006B416B">
              <w:rPr>
                <w:b/>
              </w:rPr>
              <w:t>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1E3801" w:rsidRDefault="00091DFB" w:rsidP="001E3801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DNI</w:t>
            </w:r>
            <w:r w:rsidR="00A50A48">
              <w:rPr>
                <w:sz w:val="24"/>
                <w:szCs w:val="24"/>
              </w:rPr>
              <w:t xml:space="preserve"> </w:t>
            </w:r>
            <w:r w:rsidR="001E3801">
              <w:rPr>
                <w:sz w:val="24"/>
                <w:szCs w:val="24"/>
              </w:rPr>
              <w:t>Existente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FD6190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366DCF">
              <w:rPr>
                <w:sz w:val="24"/>
                <w:szCs w:val="24"/>
              </w:rPr>
              <w:t xml:space="preserve"> el campo </w:t>
            </w:r>
            <w:r w:rsidR="00366DCF" w:rsidRPr="00366DCF">
              <w:rPr>
                <w:sz w:val="24"/>
                <w:szCs w:val="24"/>
              </w:rPr>
              <w:t xml:space="preserve">« </w:t>
            </w:r>
            <w:r w:rsidR="00366DCF">
              <w:rPr>
                <w:sz w:val="24"/>
                <w:szCs w:val="24"/>
              </w:rPr>
              <w:t xml:space="preserve">Nro. </w:t>
            </w:r>
            <w:proofErr w:type="gramStart"/>
            <w:r w:rsidR="00366DCF">
              <w:rPr>
                <w:sz w:val="24"/>
                <w:szCs w:val="24"/>
              </w:rPr>
              <w:t>de</w:t>
            </w:r>
            <w:proofErr w:type="gramEnd"/>
            <w:r w:rsidR="00366DCF">
              <w:rPr>
                <w:sz w:val="24"/>
                <w:szCs w:val="24"/>
              </w:rPr>
              <w:t xml:space="preserve"> Documento </w:t>
            </w:r>
            <w:r w:rsidR="00366DCF" w:rsidRPr="00366DCF">
              <w:rPr>
                <w:sz w:val="24"/>
                <w:szCs w:val="24"/>
              </w:rPr>
              <w:t>»</w:t>
            </w:r>
            <w:r w:rsidR="00366D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 momento de </w:t>
            </w:r>
            <w:r w:rsidR="00160E9D">
              <w:rPr>
                <w:sz w:val="24"/>
                <w:szCs w:val="24"/>
              </w:rPr>
              <w:t xml:space="preserve">registrar un </w:t>
            </w:r>
            <w:r w:rsidR="00364752">
              <w:rPr>
                <w:sz w:val="24"/>
                <w:szCs w:val="24"/>
              </w:rPr>
              <w:t>cliente</w:t>
            </w:r>
            <w:r w:rsidR="00366DCF">
              <w:rPr>
                <w:sz w:val="24"/>
                <w:szCs w:val="24"/>
              </w:rPr>
              <w:t xml:space="preserve"> con tipo </w:t>
            </w:r>
            <w:r w:rsidR="00A50A48">
              <w:rPr>
                <w:sz w:val="24"/>
                <w:szCs w:val="24"/>
              </w:rPr>
              <w:t>un</w:t>
            </w:r>
            <w:r w:rsidR="00366DCF">
              <w:rPr>
                <w:sz w:val="24"/>
                <w:szCs w:val="24"/>
              </w:rPr>
              <w:t xml:space="preserve"> documento </w:t>
            </w:r>
            <w:r w:rsidR="00FD6190">
              <w:rPr>
                <w:sz w:val="24"/>
                <w:szCs w:val="24"/>
              </w:rPr>
              <w:t>RUC</w:t>
            </w:r>
            <w:r w:rsidR="00A50A48">
              <w:rPr>
                <w:sz w:val="24"/>
                <w:szCs w:val="24"/>
              </w:rPr>
              <w:t xml:space="preserve"> que ya </w:t>
            </w:r>
            <w:proofErr w:type="spellStart"/>
            <w:r w:rsidR="00A50A48">
              <w:rPr>
                <w:sz w:val="24"/>
                <w:szCs w:val="24"/>
              </w:rPr>
              <w:t>esta</w:t>
            </w:r>
            <w:proofErr w:type="spellEnd"/>
            <w:r w:rsidR="00A50A48">
              <w:rPr>
                <w:sz w:val="24"/>
                <w:szCs w:val="24"/>
              </w:rPr>
              <w:t xml:space="preserve"> registrado en el sistema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722D" w:rsidRDefault="005C722D" w:rsidP="00FE232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 w:rsidRPr="005C722D">
              <w:rPr>
                <w:sz w:val="24"/>
                <w:szCs w:val="24"/>
              </w:rPr>
              <w:t xml:space="preserve">El usuario debe </w:t>
            </w:r>
            <w:r>
              <w:rPr>
                <w:sz w:val="24"/>
                <w:szCs w:val="24"/>
              </w:rPr>
              <w:t>estar</w:t>
            </w:r>
            <w:r w:rsidRPr="005C722D">
              <w:rPr>
                <w:sz w:val="24"/>
                <w:szCs w:val="24"/>
              </w:rPr>
              <w:t xml:space="preserve"> identificado en el sistema</w:t>
            </w:r>
            <w:r>
              <w:rPr>
                <w:sz w:val="24"/>
                <w:szCs w:val="24"/>
              </w:rPr>
              <w:t>.</w:t>
            </w:r>
          </w:p>
          <w:p w:rsidR="00416404" w:rsidRDefault="00D60395" w:rsidP="00FE232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Elegir </w:t>
            </w:r>
            <w:r w:rsidR="005C722D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de </w:t>
            </w:r>
            <w:r w:rsidR="005C722D">
              <w:rPr>
                <w:sz w:val="24"/>
                <w:szCs w:val="24"/>
              </w:rPr>
              <w:t xml:space="preserve">documento: </w:t>
            </w:r>
            <w:r w:rsidR="00FD6190">
              <w:rPr>
                <w:sz w:val="24"/>
                <w:szCs w:val="24"/>
              </w:rPr>
              <w:t>RUC</w:t>
            </w:r>
          </w:p>
          <w:p w:rsidR="001C21E8" w:rsidRPr="006D70DC" w:rsidRDefault="001C21E8" w:rsidP="00FE232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FD6190">
              <w:rPr>
                <w:sz w:val="24"/>
                <w:szCs w:val="24"/>
              </w:rPr>
              <w:t>RUC</w:t>
            </w:r>
            <w:r>
              <w:rPr>
                <w:sz w:val="24"/>
                <w:szCs w:val="24"/>
              </w:rPr>
              <w:t xml:space="preserve"> ingresado por el usuario ya debe estar registrado en el sistema.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D581E" w:rsidRPr="00D00689" w:rsidRDefault="001C21E8" w:rsidP="001C21E8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no permite grabar los datos del nuevo cliente.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D54E6B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D54E6B">
              <w:rPr>
                <w:b/>
                <w:color w:val="70AD47" w:themeColor="accent6"/>
              </w:rPr>
              <w:t>PASO</w:t>
            </w:r>
          </w:p>
        </w:tc>
      </w:tr>
      <w:tr w:rsidR="0078655A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Default="0078655A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Default="0078655A" w:rsidP="0078655A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78655A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854E58" w:rsidRDefault="0078655A" w:rsidP="00D54E6B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Selección el módulo de</w:t>
            </w:r>
            <w:r w:rsidR="00D54E6B">
              <w:rPr>
                <w:sz w:val="24"/>
              </w:rPr>
              <w:t xml:space="preserve"> Registrar</w:t>
            </w:r>
            <w:r>
              <w:rPr>
                <w:sz w:val="24"/>
              </w:rPr>
              <w:t xml:space="preserve"> </w:t>
            </w:r>
            <w:r w:rsidR="00D54E6B">
              <w:rPr>
                <w:sz w:val="24"/>
              </w:rPr>
              <w:t>C</w:t>
            </w:r>
            <w:r w:rsidR="004C7227">
              <w:rPr>
                <w:sz w:val="24"/>
              </w:rPr>
              <w:t>liente.</w:t>
            </w:r>
          </w:p>
        </w:tc>
        <w:tc>
          <w:tcPr>
            <w:tcW w:w="6521" w:type="dxa"/>
            <w:vAlign w:val="center"/>
          </w:tcPr>
          <w:p w:rsidR="0078655A" w:rsidRDefault="0078655A" w:rsidP="00967776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</w:t>
            </w:r>
            <w:r w:rsidR="00D54E6B">
              <w:rPr>
                <w:sz w:val="24"/>
              </w:rPr>
              <w:t xml:space="preserve"> registrar</w:t>
            </w:r>
            <w:r>
              <w:rPr>
                <w:sz w:val="24"/>
              </w:rPr>
              <w:t xml:space="preserve"> </w:t>
            </w:r>
            <w:r w:rsidR="00967776">
              <w:rPr>
                <w:sz w:val="24"/>
              </w:rPr>
              <w:t>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063EE1"/>
        </w:tc>
      </w:tr>
      <w:tr w:rsidR="0078655A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Seleccionar tipo de Documento: </w:t>
            </w:r>
            <w:r w:rsidR="00FD6190">
              <w:rPr>
                <w:sz w:val="24"/>
                <w:szCs w:val="24"/>
              </w:rPr>
              <w:t>RUC</w:t>
            </w:r>
            <w:r>
              <w:rPr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Default="0078655A" w:rsidP="00D54E6B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muestra un campo para ingresar el </w:t>
            </w:r>
            <w:r w:rsidR="00D54E6B">
              <w:rPr>
                <w:sz w:val="24"/>
              </w:rPr>
              <w:t>Nro. de Documento</w:t>
            </w:r>
            <w:r>
              <w:rPr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603FD4"/>
        </w:tc>
      </w:tr>
      <w:tr w:rsidR="0078655A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Ingresar número de </w:t>
            </w:r>
            <w:r w:rsidR="00FD6190">
              <w:rPr>
                <w:sz w:val="24"/>
                <w:szCs w:val="24"/>
              </w:rPr>
              <w:t>RUC</w:t>
            </w:r>
            <w:r>
              <w:rPr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Default="00AF44D7" w:rsidP="00D54E6B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FD6190">
              <w:rPr>
                <w:sz w:val="24"/>
                <w:szCs w:val="24"/>
              </w:rPr>
              <w:t>RUC</w:t>
            </w:r>
            <w:r>
              <w:rPr>
                <w:sz w:val="24"/>
              </w:rPr>
              <w:t xml:space="preserve"> ingresado esta con un formato valido por lo que no muestra erro alguno hasta momento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54E6B" w:rsidRDefault="0078655A" w:rsidP="00D54E6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Default="0078655A" w:rsidP="00DA457D">
            <w:pPr>
              <w:pStyle w:val="RowHeadings"/>
              <w:spacing w:line="360" w:lineRule="auto"/>
              <w:jc w:val="center"/>
            </w:pPr>
          </w:p>
        </w:tc>
      </w:tr>
      <w:tr w:rsidR="00AF44D7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AF44D7" w:rsidRDefault="00AF44D7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AF44D7" w:rsidRDefault="00AF44D7" w:rsidP="00AF44D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DNI Existente.</w:t>
            </w:r>
          </w:p>
        </w:tc>
        <w:tc>
          <w:tcPr>
            <w:tcW w:w="6521" w:type="dxa"/>
            <w:vAlign w:val="center"/>
          </w:tcPr>
          <w:p w:rsidR="00AF44D7" w:rsidRDefault="00AF44D7" w:rsidP="00D54E6B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El sistema advierte al </w:t>
            </w:r>
            <w:r w:rsidRPr="00FD6190">
              <w:rPr>
                <w:sz w:val="24"/>
              </w:rPr>
              <w:t>usuar</w:t>
            </w:r>
            <w:bookmarkStart w:id="0" w:name="_GoBack"/>
            <w:bookmarkEnd w:id="0"/>
            <w:r w:rsidRPr="00FD6190">
              <w:rPr>
                <w:sz w:val="24"/>
              </w:rPr>
              <w:t>io</w:t>
            </w:r>
            <w:r>
              <w:rPr>
                <w:sz w:val="24"/>
              </w:rPr>
              <w:t xml:space="preserve"> que el </w:t>
            </w:r>
            <w:r w:rsidR="00FD6190">
              <w:rPr>
                <w:sz w:val="24"/>
                <w:szCs w:val="24"/>
              </w:rPr>
              <w:t>RUC</w:t>
            </w:r>
            <w:r>
              <w:rPr>
                <w:sz w:val="24"/>
              </w:rPr>
              <w:t xml:space="preserve"> ingresado ya existe en el sistema.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AF44D7" w:rsidRPr="00D54E6B" w:rsidRDefault="00AF44D7" w:rsidP="00D54E6B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AF44D7" w:rsidRDefault="00AF44D7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F44D7" w:rsidRDefault="00AF44D7" w:rsidP="00DA457D">
            <w:pPr>
              <w:pStyle w:val="RowHeadings"/>
              <w:spacing w:line="360" w:lineRule="auto"/>
              <w:jc w:val="center"/>
            </w:pPr>
          </w:p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126"/>
        <w:gridCol w:w="2268"/>
        <w:gridCol w:w="2410"/>
        <w:gridCol w:w="2268"/>
      </w:tblGrid>
      <w:tr w:rsidR="00780A9A" w:rsidRPr="003F7E88" w:rsidTr="00C0052C">
        <w:tc>
          <w:tcPr>
            <w:tcW w:w="138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C005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D54E6B" w:rsidRDefault="00D54E6B" w:rsidP="00D54E6B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b/>
              </w:rPr>
            </w:pPr>
            <w:r w:rsidRPr="00D54E6B">
              <w:rPr>
                <w:rFonts w:ascii="Arial" w:hAnsi="Arial" w:cs="Arial"/>
                <w:b/>
              </w:rPr>
              <w:t>VALIDACIONES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544F22">
        <w:trPr>
          <w:trHeight w:val="9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3B77AD" w:rsidRDefault="00AF44D7" w:rsidP="003B77AD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Datos Ingresados Validos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780A9A" w:rsidRPr="007910C1" w:rsidRDefault="00FD6190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974</w:t>
            </w:r>
            <w:r w:rsidR="003B77AD" w:rsidRPr="007910C1">
              <w:rPr>
                <w:b/>
                <w:color w:val="002060"/>
              </w:rPr>
              <w:t>71621467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780A9A" w:rsidRPr="007910C1" w:rsidRDefault="003B77AD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7910C1">
              <w:rPr>
                <w:b/>
                <w:color w:val="002060"/>
              </w:rPr>
              <w:t>12345678</w:t>
            </w:r>
            <w:r w:rsidR="00FD6190">
              <w:rPr>
                <w:b/>
                <w:color w:val="002060"/>
              </w:rPr>
              <w:t>901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7910C1" w:rsidRDefault="003B77AD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7910C1">
              <w:rPr>
                <w:b/>
                <w:color w:val="002060"/>
              </w:rPr>
              <w:t>15875248</w:t>
            </w:r>
            <w:r w:rsidR="00FD6190">
              <w:rPr>
                <w:b/>
                <w:color w:val="002060"/>
              </w:rPr>
              <w:t>698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780A9A" w:rsidRPr="007910C1" w:rsidRDefault="00FD6190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471</w:t>
            </w:r>
            <w:r w:rsidR="003B77AD" w:rsidRPr="007910C1">
              <w:rPr>
                <w:b/>
                <w:color w:val="002060"/>
              </w:rPr>
              <w:t>96325874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7910C1" w:rsidRDefault="00FD6190" w:rsidP="003B77AD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95</w:t>
            </w:r>
            <w:r w:rsidR="000C4267">
              <w:rPr>
                <w:b/>
                <w:color w:val="002060"/>
              </w:rPr>
              <w:t>0210101</w:t>
            </w:r>
            <w:r w:rsidR="003B77AD" w:rsidRPr="007910C1">
              <w:rPr>
                <w:b/>
                <w:color w:val="002060"/>
              </w:rPr>
              <w:t>1</w:t>
            </w:r>
            <w:r>
              <w:rPr>
                <w:b/>
                <w:color w:val="002060"/>
              </w:rPr>
              <w:t>3</w:t>
            </w:r>
          </w:p>
        </w:tc>
      </w:tr>
      <w:tr w:rsidR="00FD6190" w:rsidTr="00544F22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FD6190" w:rsidRPr="003B77AD" w:rsidRDefault="00FD6190" w:rsidP="00FD6190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>
              <w:rPr>
                <w:b/>
              </w:rPr>
              <w:t>Ingresados Inválidos</w:t>
            </w:r>
          </w:p>
        </w:tc>
        <w:tc>
          <w:tcPr>
            <w:tcW w:w="2367" w:type="dxa"/>
            <w:vAlign w:val="center"/>
          </w:tcPr>
          <w:p w:rsidR="00FD6190" w:rsidRPr="00FD6190" w:rsidRDefault="00FD6190" w:rsidP="00FD6190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FD6190">
              <w:rPr>
                <w:b/>
                <w:color w:val="FF0000"/>
              </w:rPr>
              <w:t>97471621467</w:t>
            </w:r>
          </w:p>
        </w:tc>
        <w:tc>
          <w:tcPr>
            <w:tcW w:w="2126" w:type="dxa"/>
            <w:vAlign w:val="center"/>
          </w:tcPr>
          <w:p w:rsidR="00FD6190" w:rsidRPr="00FD6190" w:rsidRDefault="00FD6190" w:rsidP="00FD6190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FD6190">
              <w:rPr>
                <w:b/>
                <w:color w:val="FF0000"/>
              </w:rPr>
              <w:t>12345678901</w:t>
            </w:r>
          </w:p>
        </w:tc>
        <w:tc>
          <w:tcPr>
            <w:tcW w:w="2268" w:type="dxa"/>
            <w:vAlign w:val="center"/>
          </w:tcPr>
          <w:p w:rsidR="00FD6190" w:rsidRPr="00FD6190" w:rsidRDefault="00FD6190" w:rsidP="00FD6190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FD6190">
              <w:rPr>
                <w:b/>
                <w:color w:val="FF0000"/>
              </w:rPr>
              <w:t>15875248698</w:t>
            </w:r>
          </w:p>
        </w:tc>
        <w:tc>
          <w:tcPr>
            <w:tcW w:w="2410" w:type="dxa"/>
            <w:vAlign w:val="center"/>
          </w:tcPr>
          <w:p w:rsidR="00FD6190" w:rsidRPr="00FD6190" w:rsidRDefault="00FD6190" w:rsidP="00FD6190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FD6190">
              <w:rPr>
                <w:b/>
                <w:color w:val="FF0000"/>
              </w:rPr>
              <w:t>47196325874</w:t>
            </w:r>
          </w:p>
        </w:tc>
        <w:tc>
          <w:tcPr>
            <w:tcW w:w="2268" w:type="dxa"/>
            <w:vAlign w:val="center"/>
          </w:tcPr>
          <w:p w:rsidR="00FD6190" w:rsidRPr="00FD6190" w:rsidRDefault="00FD6190" w:rsidP="00FD6190">
            <w:pPr>
              <w:pStyle w:val="bp"/>
              <w:spacing w:before="0" w:after="0" w:line="360" w:lineRule="auto"/>
              <w:jc w:val="center"/>
              <w:rPr>
                <w:b/>
                <w:color w:val="FF0000"/>
              </w:rPr>
            </w:pPr>
            <w:r w:rsidRPr="00FD6190">
              <w:rPr>
                <w:b/>
                <w:color w:val="FF0000"/>
              </w:rPr>
              <w:t>95021010113</w:t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63C" w:rsidRDefault="0099563C">
      <w:r>
        <w:separator/>
      </w:r>
    </w:p>
  </w:endnote>
  <w:endnote w:type="continuationSeparator" w:id="0">
    <w:p w:rsidR="0099563C" w:rsidRDefault="0099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6190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D619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63C" w:rsidRDefault="0099563C">
      <w:r>
        <w:separator/>
      </w:r>
    </w:p>
  </w:footnote>
  <w:footnote w:type="continuationSeparator" w:id="0">
    <w:p w:rsidR="0099563C" w:rsidRDefault="00995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386DBD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2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7E7C68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Validar</w:t>
          </w:r>
          <w:r w:rsidR="00FD6190">
            <w:rPr>
              <w:rFonts w:asciiTheme="majorHAnsi" w:hAnsiTheme="majorHAnsi"/>
              <w:b/>
              <w:szCs w:val="24"/>
            </w:rPr>
            <w:t xml:space="preserve"> </w:t>
          </w:r>
          <w:r w:rsidR="00FD6190" w:rsidRPr="00FD6190">
            <w:rPr>
              <w:rFonts w:asciiTheme="majorHAnsi" w:hAnsiTheme="majorHAnsi"/>
              <w:b/>
              <w:szCs w:val="24"/>
            </w:rPr>
            <w:t>RUC</w:t>
          </w:r>
        </w:p>
      </w:tc>
      <w:tc>
        <w:tcPr>
          <w:tcW w:w="2799" w:type="dxa"/>
        </w:tcPr>
        <w:p w:rsidR="008B51DA" w:rsidRPr="008B51DA" w:rsidRDefault="008B51DA" w:rsidP="00386DBD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</w:t>
          </w:r>
          <w:r w:rsidR="00386DBD">
            <w:rPr>
              <w:rFonts w:asciiTheme="majorHAnsi" w:hAnsiTheme="majorHAnsi"/>
              <w:b/>
              <w:szCs w:val="24"/>
            </w:rPr>
            <w:t>13</w:t>
          </w:r>
          <w:r w:rsidRPr="008B51DA">
            <w:rPr>
              <w:rFonts w:asciiTheme="majorHAnsi" w:hAnsiTheme="majorHAnsi"/>
              <w:b/>
              <w:szCs w:val="24"/>
            </w:rPr>
            <w:t>/</w:t>
          </w:r>
          <w:r w:rsidR="00386DBD">
            <w:rPr>
              <w:rFonts w:asciiTheme="majorHAnsi" w:hAnsiTheme="majorHAnsi"/>
              <w:b/>
              <w:szCs w:val="24"/>
            </w:rPr>
            <w:t>10</w:t>
          </w:r>
          <w:r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C21E8"/>
    <w:rsid w:val="001D00C4"/>
    <w:rsid w:val="001E3801"/>
    <w:rsid w:val="001F01F4"/>
    <w:rsid w:val="001F6448"/>
    <w:rsid w:val="001F7C68"/>
    <w:rsid w:val="002052B0"/>
    <w:rsid w:val="00205D7F"/>
    <w:rsid w:val="00212269"/>
    <w:rsid w:val="00212A3D"/>
    <w:rsid w:val="00217375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66DCF"/>
    <w:rsid w:val="00374830"/>
    <w:rsid w:val="00382D26"/>
    <w:rsid w:val="00386DBD"/>
    <w:rsid w:val="003910B3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6703C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C722D"/>
    <w:rsid w:val="005E1449"/>
    <w:rsid w:val="005E2ADA"/>
    <w:rsid w:val="005F0EB8"/>
    <w:rsid w:val="005F3A68"/>
    <w:rsid w:val="00604AE4"/>
    <w:rsid w:val="00606317"/>
    <w:rsid w:val="00620950"/>
    <w:rsid w:val="00635CE7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1914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7E7C68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9563C"/>
    <w:rsid w:val="009C06FE"/>
    <w:rsid w:val="009C4C9A"/>
    <w:rsid w:val="009D1046"/>
    <w:rsid w:val="009E2570"/>
    <w:rsid w:val="009F03DE"/>
    <w:rsid w:val="00A03E2C"/>
    <w:rsid w:val="00A11301"/>
    <w:rsid w:val="00A30AD6"/>
    <w:rsid w:val="00A37650"/>
    <w:rsid w:val="00A46037"/>
    <w:rsid w:val="00A50A48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D581E"/>
    <w:rsid w:val="00AF44D7"/>
    <w:rsid w:val="00B1120D"/>
    <w:rsid w:val="00B12289"/>
    <w:rsid w:val="00B137E9"/>
    <w:rsid w:val="00B226A4"/>
    <w:rsid w:val="00B3013D"/>
    <w:rsid w:val="00B3144A"/>
    <w:rsid w:val="00B5582F"/>
    <w:rsid w:val="00B5620B"/>
    <w:rsid w:val="00B71A35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55826"/>
    <w:rsid w:val="00C87E36"/>
    <w:rsid w:val="00C94212"/>
    <w:rsid w:val="00CB6EE9"/>
    <w:rsid w:val="00CC47D2"/>
    <w:rsid w:val="00CC74EE"/>
    <w:rsid w:val="00CD4697"/>
    <w:rsid w:val="00CD6734"/>
    <w:rsid w:val="00CE2DFE"/>
    <w:rsid w:val="00D00689"/>
    <w:rsid w:val="00D010AF"/>
    <w:rsid w:val="00D0283B"/>
    <w:rsid w:val="00D24817"/>
    <w:rsid w:val="00D54E6B"/>
    <w:rsid w:val="00D60395"/>
    <w:rsid w:val="00D611E7"/>
    <w:rsid w:val="00D63FFC"/>
    <w:rsid w:val="00D664F5"/>
    <w:rsid w:val="00D71228"/>
    <w:rsid w:val="00D74923"/>
    <w:rsid w:val="00D901D5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909B2"/>
    <w:rsid w:val="00FA5710"/>
    <w:rsid w:val="00FB35C8"/>
    <w:rsid w:val="00FC1914"/>
    <w:rsid w:val="00FC58BC"/>
    <w:rsid w:val="00FD6190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9CBC-52DC-4F23-AFA7-2660DBD2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270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76</cp:revision>
  <cp:lastPrinted>2003-10-06T13:49:00Z</cp:lastPrinted>
  <dcterms:created xsi:type="dcterms:W3CDTF">2015-09-28T18:19:00Z</dcterms:created>
  <dcterms:modified xsi:type="dcterms:W3CDTF">2015-10-13T21:24:00Z</dcterms:modified>
</cp:coreProperties>
</file>