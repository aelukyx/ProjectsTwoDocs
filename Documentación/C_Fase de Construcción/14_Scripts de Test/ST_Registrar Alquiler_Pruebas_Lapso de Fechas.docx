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914"/>
        <w:gridCol w:w="6095"/>
        <w:gridCol w:w="851"/>
        <w:gridCol w:w="850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702B14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702B14">
              <w:rPr>
                <w:sz w:val="24"/>
                <w:szCs w:val="24"/>
              </w:rPr>
              <w:t>Lapso de Fechas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881ECE">
              <w:rPr>
                <w:sz w:val="24"/>
                <w:szCs w:val="24"/>
              </w:rPr>
              <w:t>Alquiler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DA1C9F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FE5B8C">
              <w:rPr>
                <w:sz w:val="24"/>
                <w:szCs w:val="24"/>
              </w:rPr>
              <w:t>, el</w:t>
            </w:r>
            <w:r w:rsidR="00DA1C9F">
              <w:rPr>
                <w:sz w:val="24"/>
                <w:szCs w:val="24"/>
              </w:rPr>
              <w:t xml:space="preserve"> lapso en que se va a brindar el servicio de alquiler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7870" w:rsidRPr="006D70DC" w:rsidRDefault="00437870" w:rsidP="00A4599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ingresado un monto por día.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7870" w:rsidRDefault="00437870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fecha de inicio no debe ser mayor a la fecha de fin.</w:t>
            </w:r>
          </w:p>
          <w:p w:rsidR="00FE2327" w:rsidRDefault="00437870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fecha de fin no debe ser menor a la fecha de inicio.</w:t>
            </w:r>
          </w:p>
          <w:p w:rsidR="00CB7633" w:rsidRDefault="00CB7633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número de días debería calcularse automáticamente</w:t>
            </w:r>
          </w:p>
          <w:p w:rsidR="00CB7633" w:rsidRPr="006D70DC" w:rsidRDefault="00CB7633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monto total debería calcularse automáticamente.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BA683C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BA683C">
              <w:rPr>
                <w:b/>
                <w:color w:val="538135" w:themeColor="accent6" w:themeShade="BF"/>
              </w:rPr>
              <w:t>PASO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4B9" w:rsidRPr="00854E58" w:rsidRDefault="009F64B9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 alquiler</w:t>
            </w:r>
          </w:p>
        </w:tc>
        <w:tc>
          <w:tcPr>
            <w:tcW w:w="6095" w:type="dxa"/>
            <w:vAlign w:val="center"/>
          </w:tcPr>
          <w:p w:rsidR="009F64B9" w:rsidRDefault="009F64B9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8B6EDF"/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F64B9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inicio.</w:t>
            </w:r>
          </w:p>
        </w:tc>
        <w:tc>
          <w:tcPr>
            <w:tcW w:w="6095" w:type="dxa"/>
            <w:vAlign w:val="center"/>
          </w:tcPr>
          <w:p w:rsidR="009F64B9" w:rsidRDefault="00E55000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fin se bloquea los días anteriores a fecha de inicio</w:t>
            </w:r>
            <w:r w:rsidR="009F64B9"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600D7E"/>
        </w:tc>
      </w:tr>
      <w:tr w:rsidR="00E55000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E55000" w:rsidRDefault="00E55000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E55000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fin.</w:t>
            </w:r>
          </w:p>
        </w:tc>
        <w:tc>
          <w:tcPr>
            <w:tcW w:w="6095" w:type="dxa"/>
            <w:vAlign w:val="center"/>
          </w:tcPr>
          <w:p w:rsidR="00E55000" w:rsidRDefault="00E41A08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En fecha de </w:t>
            </w:r>
            <w:r>
              <w:rPr>
                <w:sz w:val="24"/>
              </w:rPr>
              <w:t>inicio</w:t>
            </w:r>
            <w:r>
              <w:rPr>
                <w:sz w:val="24"/>
              </w:rPr>
              <w:t xml:space="preserve"> se bloquea los días </w:t>
            </w:r>
            <w:r>
              <w:rPr>
                <w:sz w:val="24"/>
              </w:rPr>
              <w:t>posteriores a fecha de fin</w:t>
            </w:r>
            <w:r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E55000" w:rsidRPr="00DA457D" w:rsidRDefault="00E55000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55000" w:rsidRPr="00DA457D" w:rsidRDefault="00E55000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E55000" w:rsidRDefault="00E55000" w:rsidP="00600D7E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3F7E88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544F22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3B77AD" w:rsidRDefault="003B77AD" w:rsidP="0087407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 w:rsidR="0087407F">
              <w:rPr>
                <w:b/>
              </w:rPr>
              <w:t>Fecha Inicio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7910C1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16/10/2015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780A9A" w:rsidRPr="007910C1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21/10/20</w:t>
            </w:r>
            <w:bookmarkStart w:id="0" w:name="_GoBack"/>
            <w:bookmarkEnd w:id="0"/>
            <w:r>
              <w:rPr>
                <w:b/>
                <w:color w:val="00206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30/11/2015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7910C1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28/11/2015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09/10/2015</w:t>
            </w:r>
          </w:p>
        </w:tc>
      </w:tr>
      <w:tr w:rsidR="003B77AD" w:rsidTr="00544F22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3B77AD" w:rsidRPr="003B77AD" w:rsidRDefault="003B77AD" w:rsidP="0087407F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 w:rsidR="0087407F">
              <w:rPr>
                <w:b/>
              </w:rPr>
              <w:t>Fecha Fin</w:t>
            </w:r>
          </w:p>
        </w:tc>
        <w:tc>
          <w:tcPr>
            <w:tcW w:w="2367" w:type="dxa"/>
            <w:vAlign w:val="center"/>
          </w:tcPr>
          <w:p w:rsidR="003B77AD" w:rsidRPr="0087407F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126" w:type="dxa"/>
            <w:vAlign w:val="center"/>
          </w:tcPr>
          <w:p w:rsidR="003B77AD" w:rsidRPr="0087407F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22/01/2016</w:t>
            </w:r>
          </w:p>
        </w:tc>
        <w:tc>
          <w:tcPr>
            <w:tcW w:w="2268" w:type="dxa"/>
            <w:vAlign w:val="center"/>
          </w:tcPr>
          <w:p w:rsidR="003B77AD" w:rsidRPr="0087407F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410" w:type="dxa"/>
            <w:vAlign w:val="center"/>
          </w:tcPr>
          <w:p w:rsidR="003B77AD" w:rsidRPr="0087407F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09/01/2016</w:t>
            </w:r>
          </w:p>
        </w:tc>
        <w:tc>
          <w:tcPr>
            <w:tcW w:w="2268" w:type="dxa"/>
            <w:vAlign w:val="center"/>
          </w:tcPr>
          <w:p w:rsidR="003B77AD" w:rsidRPr="0087407F" w:rsidRDefault="0087407F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18/11/2015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7"/>
      <w:footerReference w:type="even" r:id="rId8"/>
      <w:footerReference w:type="default" r:id="rId9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E80" w:rsidRDefault="00652E80">
      <w:r>
        <w:separator/>
      </w:r>
    </w:p>
  </w:endnote>
  <w:endnote w:type="continuationSeparator" w:id="0">
    <w:p w:rsidR="00652E80" w:rsidRDefault="0065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789E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4789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E80" w:rsidRDefault="00652E80">
      <w:r>
        <w:separator/>
      </w:r>
    </w:p>
  </w:footnote>
  <w:footnote w:type="continuationSeparator" w:id="0">
    <w:p w:rsidR="00652E80" w:rsidRDefault="00652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16404"/>
    <w:rsid w:val="00434231"/>
    <w:rsid w:val="00437870"/>
    <w:rsid w:val="00445CB3"/>
    <w:rsid w:val="0046703C"/>
    <w:rsid w:val="00474A71"/>
    <w:rsid w:val="00483E6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789E"/>
    <w:rsid w:val="00652E80"/>
    <w:rsid w:val="00680C63"/>
    <w:rsid w:val="00683635"/>
    <w:rsid w:val="006B416B"/>
    <w:rsid w:val="006B5D41"/>
    <w:rsid w:val="006D4DE0"/>
    <w:rsid w:val="006D5A6A"/>
    <w:rsid w:val="006D70DC"/>
    <w:rsid w:val="006F737A"/>
    <w:rsid w:val="00702B1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C0EA0"/>
    <w:rsid w:val="007C41CD"/>
    <w:rsid w:val="007D644A"/>
    <w:rsid w:val="007D7134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51DA"/>
    <w:rsid w:val="008D2261"/>
    <w:rsid w:val="008E5B7B"/>
    <w:rsid w:val="008F0C91"/>
    <w:rsid w:val="0090506A"/>
    <w:rsid w:val="00913D07"/>
    <w:rsid w:val="00915018"/>
    <w:rsid w:val="0093214E"/>
    <w:rsid w:val="009322A3"/>
    <w:rsid w:val="0093488F"/>
    <w:rsid w:val="00981DE1"/>
    <w:rsid w:val="00983E57"/>
    <w:rsid w:val="009B27D3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B7633"/>
    <w:rsid w:val="00CC47D2"/>
    <w:rsid w:val="00CC74EE"/>
    <w:rsid w:val="00CD4697"/>
    <w:rsid w:val="00CD6734"/>
    <w:rsid w:val="00CE2DFE"/>
    <w:rsid w:val="00D010AF"/>
    <w:rsid w:val="00D0283B"/>
    <w:rsid w:val="00D05801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69D2"/>
    <w:rsid w:val="00E871F6"/>
    <w:rsid w:val="00E9165F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105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75</cp:revision>
  <cp:lastPrinted>2003-10-06T13:49:00Z</cp:lastPrinted>
  <dcterms:created xsi:type="dcterms:W3CDTF">2015-09-28T18:19:00Z</dcterms:created>
  <dcterms:modified xsi:type="dcterms:W3CDTF">2015-09-28T20:38:00Z</dcterms:modified>
</cp:coreProperties>
</file>