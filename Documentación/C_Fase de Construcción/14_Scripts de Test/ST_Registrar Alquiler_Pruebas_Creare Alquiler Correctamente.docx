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914"/>
        <w:gridCol w:w="6095"/>
        <w:gridCol w:w="851"/>
        <w:gridCol w:w="850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4072A6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4072A6">
              <w:rPr>
                <w:sz w:val="24"/>
                <w:szCs w:val="24"/>
              </w:rPr>
              <w:t>Registro de Alquiler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881EC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881ECE">
              <w:rPr>
                <w:sz w:val="24"/>
                <w:szCs w:val="24"/>
              </w:rPr>
              <w:t>Alquiler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4072A6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4072A6">
              <w:rPr>
                <w:sz w:val="24"/>
                <w:szCs w:val="24"/>
              </w:rPr>
              <w:t xml:space="preserve"> el registro del</w:t>
            </w:r>
            <w:r w:rsidR="00DA1C9F">
              <w:rPr>
                <w:sz w:val="24"/>
                <w:szCs w:val="24"/>
              </w:rPr>
              <w:t xml:space="preserve"> servicio de alquiler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2647" w:rsidRPr="006D70DC" w:rsidRDefault="006E43D8" w:rsidP="006E43D8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campos de este módulo deben ser validados por el sistema.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7633" w:rsidRPr="006D70DC" w:rsidRDefault="00CB7633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6F737A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9171C1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9171C1">
              <w:rPr>
                <w:b/>
                <w:color w:val="70AD47" w:themeColor="accent6"/>
              </w:rPr>
              <w:t>PASO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095" w:type="dxa"/>
            <w:shd w:val="clear" w:color="auto" w:fill="C0C0C0"/>
          </w:tcPr>
          <w:p w:rsidR="009F64B9" w:rsidRDefault="009F64B9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0C0C0"/>
          </w:tcPr>
          <w:p w:rsidR="009F64B9" w:rsidRDefault="009F64B9" w:rsidP="009F64B9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9F64B9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64B9" w:rsidRPr="00854E58" w:rsidRDefault="009F64B9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 alquiler</w:t>
            </w:r>
          </w:p>
        </w:tc>
        <w:tc>
          <w:tcPr>
            <w:tcW w:w="6095" w:type="dxa"/>
            <w:vAlign w:val="center"/>
          </w:tcPr>
          <w:p w:rsidR="009F64B9" w:rsidRDefault="009F64B9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F64B9" w:rsidRDefault="009F64B9" w:rsidP="008B6EDF"/>
        </w:tc>
      </w:tr>
      <w:tr w:rsidR="006A3A9A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3A9A" w:rsidRDefault="006A3A9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3A9A" w:rsidRDefault="006A3A9A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 selecciona el cliente.</w:t>
            </w:r>
          </w:p>
        </w:tc>
        <w:tc>
          <w:tcPr>
            <w:tcW w:w="6095" w:type="dxa"/>
            <w:vAlign w:val="center"/>
          </w:tcPr>
          <w:p w:rsidR="006A3A9A" w:rsidRDefault="006A3A9A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cliente seleccionado se muestra en el módulo de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A3A9A" w:rsidRPr="00DA457D" w:rsidRDefault="006A3A9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6A3A9A" w:rsidRPr="00DA457D" w:rsidRDefault="006A3A9A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A3A9A" w:rsidRDefault="006A3A9A" w:rsidP="008B6EDF"/>
        </w:tc>
      </w:tr>
      <w:tr w:rsidR="004553B3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53B3" w:rsidRDefault="004553B3" w:rsidP="004553B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53B3" w:rsidRDefault="004553B3" w:rsidP="004553B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un lugar de referencia</w:t>
            </w:r>
          </w:p>
        </w:tc>
        <w:tc>
          <w:tcPr>
            <w:tcW w:w="6095" w:type="dxa"/>
            <w:vAlign w:val="center"/>
          </w:tcPr>
          <w:p w:rsidR="004553B3" w:rsidRDefault="006E43D8" w:rsidP="004553B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4553B3" w:rsidRPr="00DA457D" w:rsidRDefault="004553B3" w:rsidP="004553B3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4553B3" w:rsidRPr="00DA457D" w:rsidRDefault="004553B3" w:rsidP="004553B3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4553B3" w:rsidRPr="006A3A9A" w:rsidRDefault="004553B3" w:rsidP="004553B3">
            <w:pPr>
              <w:rPr>
                <w:color w:val="C45911" w:themeColor="accent2" w:themeShade="BF"/>
              </w:rPr>
            </w:pPr>
          </w:p>
        </w:tc>
      </w:tr>
      <w:tr w:rsidR="009F64B9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9F64B9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inicio.</w:t>
            </w:r>
          </w:p>
        </w:tc>
        <w:tc>
          <w:tcPr>
            <w:tcW w:w="6095" w:type="dxa"/>
            <w:vAlign w:val="center"/>
          </w:tcPr>
          <w:p w:rsidR="009F64B9" w:rsidRDefault="00E55000" w:rsidP="00E55000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fin se bloquea los días anteriores a fecha de inicio</w:t>
            </w:r>
            <w:r w:rsidR="009F64B9">
              <w:rPr>
                <w:sz w:val="24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F64B9" w:rsidRDefault="009F64B9" w:rsidP="00600D7E"/>
        </w:tc>
      </w:tr>
      <w:tr w:rsidR="00E55000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E55000" w:rsidRDefault="00E55000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E55000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fin.</w:t>
            </w:r>
          </w:p>
        </w:tc>
        <w:tc>
          <w:tcPr>
            <w:tcW w:w="6095" w:type="dxa"/>
            <w:vAlign w:val="center"/>
          </w:tcPr>
          <w:p w:rsidR="00E55000" w:rsidRDefault="00E41A08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inicio se bloquea los días posteriores a fecha de fin.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E55000" w:rsidRPr="00DA457D" w:rsidRDefault="00E55000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55000" w:rsidRPr="00DA457D" w:rsidRDefault="00E55000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55000" w:rsidRDefault="00E55000" w:rsidP="00600D7E"/>
        </w:tc>
      </w:tr>
      <w:tr w:rsidR="00315D08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calcula automáticamente el número de días.</w:t>
            </w:r>
          </w:p>
        </w:tc>
        <w:tc>
          <w:tcPr>
            <w:tcW w:w="6095" w:type="dxa"/>
            <w:vAlign w:val="center"/>
          </w:tcPr>
          <w:p w:rsidR="00315D08" w:rsidRDefault="00315D08" w:rsidP="00315D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calcula e ingresa automáticamente el número de días.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15D08" w:rsidRDefault="00315D08" w:rsidP="00315D08"/>
        </w:tc>
      </w:tr>
      <w:tr w:rsidR="00315D08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ingresa el monto x día</w:t>
            </w:r>
          </w:p>
        </w:tc>
        <w:tc>
          <w:tcPr>
            <w:tcW w:w="6095" w:type="dxa"/>
            <w:vAlign w:val="center"/>
          </w:tcPr>
          <w:p w:rsidR="00315D08" w:rsidRDefault="00315D08" w:rsidP="00315D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monto por día es aceptado por el sistema.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15D08" w:rsidRDefault="00315D08" w:rsidP="00315D08"/>
        </w:tc>
      </w:tr>
      <w:tr w:rsidR="00315D08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muestra y calcula automáticamente el monto total.</w:t>
            </w:r>
          </w:p>
        </w:tc>
        <w:tc>
          <w:tcPr>
            <w:tcW w:w="6095" w:type="dxa"/>
            <w:vAlign w:val="center"/>
          </w:tcPr>
          <w:p w:rsidR="00315D08" w:rsidRDefault="00315D08" w:rsidP="00315D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muestra el monto total, que es el número de días por el monto x día.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15D08" w:rsidRDefault="00315D08" w:rsidP="00315D08"/>
        </w:tc>
      </w:tr>
      <w:tr w:rsidR="00315D08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315D08" w:rsidRDefault="009171C1" w:rsidP="009171C1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selecciona un conductor</w:t>
            </w:r>
            <w:r w:rsidR="006A3A9A">
              <w:rPr>
                <w:sz w:val="24"/>
              </w:rPr>
              <w:t>.</w:t>
            </w:r>
          </w:p>
        </w:tc>
        <w:tc>
          <w:tcPr>
            <w:tcW w:w="6095" w:type="dxa"/>
            <w:vAlign w:val="center"/>
          </w:tcPr>
          <w:p w:rsidR="00315D08" w:rsidRDefault="006A3A9A" w:rsidP="00315D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conductor seleccionado se muestra en pantalla.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15D08" w:rsidRDefault="00315D08" w:rsidP="00315D08"/>
        </w:tc>
      </w:tr>
      <w:tr w:rsidR="00315D08" w:rsidTr="006E43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315D08" w:rsidRDefault="00315D08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315D08" w:rsidRDefault="00315D08" w:rsidP="009171C1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selecciona un vehículo</w:t>
            </w:r>
            <w:r w:rsidR="006A3A9A">
              <w:rPr>
                <w:sz w:val="24"/>
              </w:rPr>
              <w:t>.</w:t>
            </w:r>
          </w:p>
        </w:tc>
        <w:tc>
          <w:tcPr>
            <w:tcW w:w="6095" w:type="dxa"/>
            <w:vAlign w:val="center"/>
          </w:tcPr>
          <w:p w:rsidR="00315D08" w:rsidRDefault="006A3A9A" w:rsidP="006A3A9A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vehículo seleccionado se muestra en pantalla.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315D08" w:rsidRPr="00DA457D" w:rsidRDefault="00315D08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15D08" w:rsidRDefault="00315D08" w:rsidP="00315D08"/>
        </w:tc>
      </w:tr>
      <w:tr w:rsidR="006A3A9A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6A3A9A" w:rsidRDefault="006A3A9A" w:rsidP="00315D08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6A3A9A" w:rsidRDefault="006A3A9A" w:rsidP="00315D0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asigna la fecha y hora de registro actual. </w:t>
            </w:r>
          </w:p>
        </w:tc>
        <w:tc>
          <w:tcPr>
            <w:tcW w:w="6095" w:type="dxa"/>
            <w:vAlign w:val="center"/>
          </w:tcPr>
          <w:p w:rsidR="006A3A9A" w:rsidRDefault="006A3A9A" w:rsidP="00315D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La fecha y hora seleccionada se muestra en pantalla.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6A3A9A" w:rsidRPr="00DA457D" w:rsidRDefault="006A3A9A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6A3A9A" w:rsidRPr="00DA457D" w:rsidRDefault="006A3A9A" w:rsidP="00315D08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6A3A9A" w:rsidRDefault="006A3A9A" w:rsidP="00315D08"/>
        </w:tc>
      </w:tr>
      <w:tr w:rsidR="009171C1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171C1" w:rsidRDefault="009171C1" w:rsidP="009171C1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9171C1" w:rsidRDefault="009171C1" w:rsidP="009171C1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asigna automáticamente el usuario conectado.</w:t>
            </w:r>
          </w:p>
        </w:tc>
        <w:tc>
          <w:tcPr>
            <w:tcW w:w="6095" w:type="dxa"/>
            <w:vAlign w:val="center"/>
          </w:tcPr>
          <w:p w:rsidR="009171C1" w:rsidRDefault="009171C1" w:rsidP="009171C1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agrega al detalle de alquiler el usuario activo que crea el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171C1" w:rsidRPr="00DA457D" w:rsidRDefault="009171C1" w:rsidP="009171C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171C1" w:rsidRPr="00DA457D" w:rsidRDefault="009171C1" w:rsidP="009171C1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171C1" w:rsidRDefault="009171C1" w:rsidP="009171C1"/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6A3A9A" w:rsidRDefault="006A3A9A">
      <w:r>
        <w:br w:type="page"/>
      </w: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11439"/>
      </w:tblGrid>
      <w:tr w:rsidR="00780A9A" w:rsidRPr="003F7E88" w:rsidTr="00C0052C">
        <w:tc>
          <w:tcPr>
            <w:tcW w:w="13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6428B4" w:rsidRPr="003F7E88" w:rsidTr="006428B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28B4" w:rsidRPr="006428B4" w:rsidRDefault="006428B4" w:rsidP="006428B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6428B4">
              <w:rPr>
                <w:b/>
                <w:color w:val="4472C4" w:themeColor="accent5"/>
              </w:rPr>
              <w:t>TEST 1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8B4" w:rsidRPr="006428B4" w:rsidRDefault="00841F62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04769A4" wp14:editId="4EC4064E">
                  <wp:extent cx="6488349" cy="459105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820" cy="459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8B4" w:rsidRPr="003F7E88" w:rsidTr="006428B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28B4" w:rsidRDefault="006428B4" w:rsidP="006428B4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6428B4">
              <w:rPr>
                <w:b/>
                <w:color w:val="C00000"/>
              </w:rPr>
              <w:lastRenderedPageBreak/>
              <w:t>TEST 2</w:t>
            </w:r>
          </w:p>
        </w:tc>
        <w:tc>
          <w:tcPr>
            <w:tcW w:w="1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28B4" w:rsidRDefault="00841F62" w:rsidP="005F3A68">
            <w:pPr>
              <w:pStyle w:val="bp"/>
              <w:spacing w:before="0" w:after="0" w:line="360" w:lineRule="auto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D730BF1" wp14:editId="572B84FC">
                  <wp:extent cx="6162675" cy="467121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68" cy="4672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9"/>
      <w:footerReference w:type="even" r:id="rId10"/>
      <w:footerReference w:type="default" r:id="rId11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E90" w:rsidRDefault="00990E90">
      <w:r>
        <w:separator/>
      </w:r>
    </w:p>
  </w:endnote>
  <w:endnote w:type="continuationSeparator" w:id="0">
    <w:p w:rsidR="00990E90" w:rsidRDefault="0099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1F62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41F6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E90" w:rsidRDefault="00990E90">
      <w:r>
        <w:separator/>
      </w:r>
    </w:p>
  </w:footnote>
  <w:footnote w:type="continuationSeparator" w:id="0">
    <w:p w:rsidR="00990E90" w:rsidRDefault="00990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532E3"/>
    <w:rsid w:val="00090A99"/>
    <w:rsid w:val="00091DFB"/>
    <w:rsid w:val="00096482"/>
    <w:rsid w:val="000C4267"/>
    <w:rsid w:val="000D5952"/>
    <w:rsid w:val="000E3C24"/>
    <w:rsid w:val="000F4382"/>
    <w:rsid w:val="0011513B"/>
    <w:rsid w:val="001264C2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048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74B99"/>
    <w:rsid w:val="00291668"/>
    <w:rsid w:val="002A7E47"/>
    <w:rsid w:val="002C1B7F"/>
    <w:rsid w:val="002D07CF"/>
    <w:rsid w:val="002D1D0A"/>
    <w:rsid w:val="002D7BA4"/>
    <w:rsid w:val="002E347B"/>
    <w:rsid w:val="002F251A"/>
    <w:rsid w:val="00315D08"/>
    <w:rsid w:val="00317678"/>
    <w:rsid w:val="00331345"/>
    <w:rsid w:val="00352142"/>
    <w:rsid w:val="00353537"/>
    <w:rsid w:val="00362280"/>
    <w:rsid w:val="003670FE"/>
    <w:rsid w:val="00374830"/>
    <w:rsid w:val="00382D26"/>
    <w:rsid w:val="003910B3"/>
    <w:rsid w:val="003A25C3"/>
    <w:rsid w:val="003B77AD"/>
    <w:rsid w:val="003D2ED7"/>
    <w:rsid w:val="003E438C"/>
    <w:rsid w:val="003F1D6E"/>
    <w:rsid w:val="004072A6"/>
    <w:rsid w:val="00416404"/>
    <w:rsid w:val="00434231"/>
    <w:rsid w:val="00437870"/>
    <w:rsid w:val="00445CB3"/>
    <w:rsid w:val="004553B3"/>
    <w:rsid w:val="0046703C"/>
    <w:rsid w:val="00474A71"/>
    <w:rsid w:val="00483E69"/>
    <w:rsid w:val="004A0610"/>
    <w:rsid w:val="004A1428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28B4"/>
    <w:rsid w:val="0064789E"/>
    <w:rsid w:val="00652E80"/>
    <w:rsid w:val="00680C63"/>
    <w:rsid w:val="00683635"/>
    <w:rsid w:val="006A3A9A"/>
    <w:rsid w:val="006B416B"/>
    <w:rsid w:val="006B5D41"/>
    <w:rsid w:val="006D4DE0"/>
    <w:rsid w:val="006D5A6A"/>
    <w:rsid w:val="006D70DC"/>
    <w:rsid w:val="006E43D8"/>
    <w:rsid w:val="006F737A"/>
    <w:rsid w:val="00702B1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C0EA0"/>
    <w:rsid w:val="007C41CD"/>
    <w:rsid w:val="007D644A"/>
    <w:rsid w:val="007D7134"/>
    <w:rsid w:val="00800C1D"/>
    <w:rsid w:val="00821B7F"/>
    <w:rsid w:val="00821C8C"/>
    <w:rsid w:val="00827267"/>
    <w:rsid w:val="00830BD8"/>
    <w:rsid w:val="00841F62"/>
    <w:rsid w:val="00854E58"/>
    <w:rsid w:val="008561BA"/>
    <w:rsid w:val="00857786"/>
    <w:rsid w:val="008643BB"/>
    <w:rsid w:val="0086477E"/>
    <w:rsid w:val="008668D3"/>
    <w:rsid w:val="008725C4"/>
    <w:rsid w:val="0087407F"/>
    <w:rsid w:val="00881ECE"/>
    <w:rsid w:val="0089205C"/>
    <w:rsid w:val="00895710"/>
    <w:rsid w:val="008A02F5"/>
    <w:rsid w:val="008B51DA"/>
    <w:rsid w:val="008D2261"/>
    <w:rsid w:val="008E5B7B"/>
    <w:rsid w:val="008F0C91"/>
    <w:rsid w:val="0090506A"/>
    <w:rsid w:val="00913D07"/>
    <w:rsid w:val="00915018"/>
    <w:rsid w:val="009171C1"/>
    <w:rsid w:val="0093214E"/>
    <w:rsid w:val="009322A3"/>
    <w:rsid w:val="0093488F"/>
    <w:rsid w:val="00981DE1"/>
    <w:rsid w:val="00983E57"/>
    <w:rsid w:val="00990E90"/>
    <w:rsid w:val="009B27D3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5997"/>
    <w:rsid w:val="00A46037"/>
    <w:rsid w:val="00A6090E"/>
    <w:rsid w:val="00A72B6A"/>
    <w:rsid w:val="00A731C2"/>
    <w:rsid w:val="00A739C2"/>
    <w:rsid w:val="00A857E6"/>
    <w:rsid w:val="00A941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683C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B7633"/>
    <w:rsid w:val="00CC47D2"/>
    <w:rsid w:val="00CC74EE"/>
    <w:rsid w:val="00CD4697"/>
    <w:rsid w:val="00CD6734"/>
    <w:rsid w:val="00CE2DFE"/>
    <w:rsid w:val="00D010AF"/>
    <w:rsid w:val="00D0283B"/>
    <w:rsid w:val="00D05801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1C9F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15263"/>
    <w:rsid w:val="00E303EF"/>
    <w:rsid w:val="00E309BD"/>
    <w:rsid w:val="00E334AF"/>
    <w:rsid w:val="00E34904"/>
    <w:rsid w:val="00E3603E"/>
    <w:rsid w:val="00E41A08"/>
    <w:rsid w:val="00E41C2C"/>
    <w:rsid w:val="00E430D5"/>
    <w:rsid w:val="00E52567"/>
    <w:rsid w:val="00E55000"/>
    <w:rsid w:val="00E5553C"/>
    <w:rsid w:val="00E70BB1"/>
    <w:rsid w:val="00E71332"/>
    <w:rsid w:val="00E769D2"/>
    <w:rsid w:val="00E871F6"/>
    <w:rsid w:val="00E9165F"/>
    <w:rsid w:val="00E95CCB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510A"/>
    <w:rsid w:val="00F20472"/>
    <w:rsid w:val="00F30EEB"/>
    <w:rsid w:val="00F34D34"/>
    <w:rsid w:val="00F4383F"/>
    <w:rsid w:val="00F45076"/>
    <w:rsid w:val="00F82647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57"/>
        <w:tab w:val="num" w:pos="360"/>
      </w:tabs>
      <w:spacing w:before="80" w:after="80"/>
      <w:ind w:left="36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124</TotalTime>
  <Pages>3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95</cp:revision>
  <cp:lastPrinted>2003-10-06T13:49:00Z</cp:lastPrinted>
  <dcterms:created xsi:type="dcterms:W3CDTF">2015-09-28T18:19:00Z</dcterms:created>
  <dcterms:modified xsi:type="dcterms:W3CDTF">2015-11-02T16:39:00Z</dcterms:modified>
</cp:coreProperties>
</file>