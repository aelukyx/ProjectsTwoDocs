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914"/>
        <w:gridCol w:w="6095"/>
        <w:gridCol w:w="851"/>
        <w:gridCol w:w="850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B17E20" w:rsidP="00B17E20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Deshabilitar Autocompletado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881ECE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881ECE">
              <w:rPr>
                <w:sz w:val="24"/>
                <w:szCs w:val="24"/>
              </w:rPr>
              <w:t>Alquiler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B17E20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prueba permite </w:t>
            </w:r>
            <w:r w:rsidR="00B17E20">
              <w:rPr>
                <w:sz w:val="24"/>
                <w:szCs w:val="24"/>
              </w:rPr>
              <w:t>quitar el autocompletado</w:t>
            </w:r>
            <w:r w:rsidR="00FE5B8C">
              <w:rPr>
                <w:sz w:val="24"/>
                <w:szCs w:val="24"/>
              </w:rPr>
              <w:t>,</w:t>
            </w:r>
            <w:r w:rsidR="00B17E20">
              <w:rPr>
                <w:sz w:val="24"/>
                <w:szCs w:val="24"/>
              </w:rPr>
              <w:t xml:space="preserve"> que se pueda producir por antiguos registros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7870" w:rsidRPr="006D70DC" w:rsidRDefault="00B17E20" w:rsidP="00A4599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7633" w:rsidRPr="006D70DC" w:rsidRDefault="00B17E20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debió aparecer un cuadro de </w:t>
            </w:r>
            <w:r w:rsidR="00694A62">
              <w:rPr>
                <w:sz w:val="24"/>
                <w:szCs w:val="24"/>
              </w:rPr>
              <w:t>autocompletado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6F737A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BA683C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BA683C">
              <w:rPr>
                <w:b/>
                <w:color w:val="538135" w:themeColor="accent6" w:themeShade="BF"/>
              </w:rPr>
              <w:t>PASO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095" w:type="dxa"/>
            <w:shd w:val="clear" w:color="auto" w:fill="C0C0C0"/>
          </w:tcPr>
          <w:p w:rsidR="009F64B9" w:rsidRDefault="009F64B9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C0C0C0"/>
          </w:tcPr>
          <w:p w:rsidR="009F64B9" w:rsidRDefault="009F64B9" w:rsidP="009F64B9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64B9" w:rsidRPr="00854E58" w:rsidRDefault="009F64B9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>Selección el módulo de alquiler</w:t>
            </w:r>
          </w:p>
        </w:tc>
        <w:tc>
          <w:tcPr>
            <w:tcW w:w="6095" w:type="dxa"/>
            <w:vAlign w:val="center"/>
          </w:tcPr>
          <w:p w:rsidR="009F64B9" w:rsidRDefault="009F64B9" w:rsidP="00FF1F33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abre una ventana con el módulo de alquiler.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F64B9" w:rsidRDefault="009F64B9" w:rsidP="008B6EDF"/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9F64B9" w:rsidRDefault="00E55000" w:rsidP="00B17E20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Ingresar </w:t>
            </w:r>
            <w:r w:rsidR="00B17E20">
              <w:rPr>
                <w:sz w:val="24"/>
              </w:rPr>
              <w:t>la primera letra para el lugar de referencia</w:t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  <w:vAlign w:val="center"/>
          </w:tcPr>
          <w:p w:rsidR="009F64B9" w:rsidRDefault="00B17E20" w:rsidP="00E55000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No aparece ningún cuadro de autocompletado</w:t>
            </w:r>
            <w:r w:rsidR="009F64B9">
              <w:rPr>
                <w:sz w:val="24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F64B9" w:rsidRDefault="009F64B9" w:rsidP="00600D7E"/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10638"/>
      </w:tblGrid>
      <w:tr w:rsidR="00694A62" w:rsidRPr="003F7E88" w:rsidTr="00694A62">
        <w:trPr>
          <w:jc w:val="center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A62" w:rsidRPr="003F7E88" w:rsidRDefault="00694A62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>Tabla de Datos</w:t>
            </w:r>
            <w:r>
              <w:rPr>
                <w:b/>
              </w:rPr>
              <w:t xml:space="preserve"> de la Prueba</w:t>
            </w:r>
          </w:p>
        </w:tc>
      </w:tr>
      <w:tr w:rsidR="00694A62" w:rsidTr="00694A62">
        <w:trPr>
          <w:trHeight w:val="984"/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694A62" w:rsidRPr="003B77AD" w:rsidRDefault="00694A62" w:rsidP="0087407F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Valido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694A62" w:rsidRPr="007910C1" w:rsidRDefault="00694A62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152CED7" wp14:editId="20D5EDA4">
                  <wp:extent cx="5353050" cy="40074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961" cy="400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A62" w:rsidTr="00694A62">
        <w:trPr>
          <w:trHeight w:val="984"/>
          <w:jc w:val="center"/>
        </w:trPr>
        <w:tc>
          <w:tcPr>
            <w:tcW w:w="2448" w:type="dxa"/>
            <w:shd w:val="clear" w:color="auto" w:fill="E0E0E0"/>
            <w:vAlign w:val="center"/>
          </w:tcPr>
          <w:p w:rsidR="00694A62" w:rsidRPr="003B77AD" w:rsidRDefault="00694A62" w:rsidP="0087407F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Invalido</w:t>
            </w:r>
          </w:p>
        </w:tc>
        <w:tc>
          <w:tcPr>
            <w:tcW w:w="2367" w:type="dxa"/>
            <w:vAlign w:val="center"/>
          </w:tcPr>
          <w:p w:rsidR="00694A62" w:rsidRPr="0087407F" w:rsidRDefault="00694A62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object w:dxaOrig="10890" w:dyaOrig="7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1.25pt;height:375pt" o:ole="">
                  <v:imagedata r:id="rId8" o:title=""/>
                </v:shape>
                <o:OLEObject Type="Embed" ProgID="PBrush" ShapeID="_x0000_i1025" DrawAspect="Content" ObjectID="_1507970789" r:id="rId9"/>
              </w:object>
            </w:r>
          </w:p>
        </w:tc>
        <w:bookmarkStart w:id="0" w:name="_GoBack"/>
        <w:bookmarkEnd w:id="0"/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10"/>
      <w:footerReference w:type="even" r:id="rId11"/>
      <w:footerReference w:type="default" r:id="rId12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E48" w:rsidRDefault="00AD1E48">
      <w:r>
        <w:separator/>
      </w:r>
    </w:p>
  </w:endnote>
  <w:endnote w:type="continuationSeparator" w:id="0">
    <w:p w:rsidR="00AD1E48" w:rsidRDefault="00AD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4A6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94A6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E48" w:rsidRDefault="00AD1E48">
      <w:r>
        <w:separator/>
      </w:r>
    </w:p>
  </w:footnote>
  <w:footnote w:type="continuationSeparator" w:id="0">
    <w:p w:rsidR="00AD1E48" w:rsidRDefault="00AD1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64C2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702A3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70FE"/>
    <w:rsid w:val="00374830"/>
    <w:rsid w:val="00382D26"/>
    <w:rsid w:val="003910B3"/>
    <w:rsid w:val="003A25C3"/>
    <w:rsid w:val="003B77AD"/>
    <w:rsid w:val="003D2ED7"/>
    <w:rsid w:val="003E438C"/>
    <w:rsid w:val="003F1D6E"/>
    <w:rsid w:val="00416404"/>
    <w:rsid w:val="00434231"/>
    <w:rsid w:val="00437870"/>
    <w:rsid w:val="00445CB3"/>
    <w:rsid w:val="0046703C"/>
    <w:rsid w:val="00474A71"/>
    <w:rsid w:val="00483E6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3A49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4789E"/>
    <w:rsid w:val="00652E80"/>
    <w:rsid w:val="00680C63"/>
    <w:rsid w:val="00683635"/>
    <w:rsid w:val="00694A62"/>
    <w:rsid w:val="006B416B"/>
    <w:rsid w:val="006B5D41"/>
    <w:rsid w:val="006D4DE0"/>
    <w:rsid w:val="006D5A6A"/>
    <w:rsid w:val="006D70DC"/>
    <w:rsid w:val="006F737A"/>
    <w:rsid w:val="00702B1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C1"/>
    <w:rsid w:val="00796CD4"/>
    <w:rsid w:val="007C0EA0"/>
    <w:rsid w:val="007C41CD"/>
    <w:rsid w:val="007D644A"/>
    <w:rsid w:val="007D7134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7407F"/>
    <w:rsid w:val="00881ECE"/>
    <w:rsid w:val="0089205C"/>
    <w:rsid w:val="00895710"/>
    <w:rsid w:val="008A02F5"/>
    <w:rsid w:val="008B51DA"/>
    <w:rsid w:val="008D2261"/>
    <w:rsid w:val="008E5B7B"/>
    <w:rsid w:val="008F0C91"/>
    <w:rsid w:val="0090506A"/>
    <w:rsid w:val="00913D07"/>
    <w:rsid w:val="00915018"/>
    <w:rsid w:val="0093214E"/>
    <w:rsid w:val="009322A3"/>
    <w:rsid w:val="0093488F"/>
    <w:rsid w:val="00981DE1"/>
    <w:rsid w:val="00983E57"/>
    <w:rsid w:val="009B27D3"/>
    <w:rsid w:val="009C06FE"/>
    <w:rsid w:val="009C4C9A"/>
    <w:rsid w:val="009D1046"/>
    <w:rsid w:val="009E2570"/>
    <w:rsid w:val="009F03DE"/>
    <w:rsid w:val="009F64B9"/>
    <w:rsid w:val="00A11301"/>
    <w:rsid w:val="00A30AD6"/>
    <w:rsid w:val="00A37650"/>
    <w:rsid w:val="00A45997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1E48"/>
    <w:rsid w:val="00AD452D"/>
    <w:rsid w:val="00B12289"/>
    <w:rsid w:val="00B137E9"/>
    <w:rsid w:val="00B17E20"/>
    <w:rsid w:val="00B3013D"/>
    <w:rsid w:val="00B3144A"/>
    <w:rsid w:val="00B5620B"/>
    <w:rsid w:val="00B71A35"/>
    <w:rsid w:val="00BA683C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B7633"/>
    <w:rsid w:val="00CC47D2"/>
    <w:rsid w:val="00CC74EE"/>
    <w:rsid w:val="00CD4697"/>
    <w:rsid w:val="00CD6734"/>
    <w:rsid w:val="00CE2DFE"/>
    <w:rsid w:val="00D010AF"/>
    <w:rsid w:val="00D0283B"/>
    <w:rsid w:val="00D05801"/>
    <w:rsid w:val="00D24817"/>
    <w:rsid w:val="00D35F5C"/>
    <w:rsid w:val="00D60395"/>
    <w:rsid w:val="00D611E7"/>
    <w:rsid w:val="00D63FFC"/>
    <w:rsid w:val="00D664F5"/>
    <w:rsid w:val="00D71228"/>
    <w:rsid w:val="00D73F91"/>
    <w:rsid w:val="00D74923"/>
    <w:rsid w:val="00D94615"/>
    <w:rsid w:val="00DA1C9F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15263"/>
    <w:rsid w:val="00E303EF"/>
    <w:rsid w:val="00E334AF"/>
    <w:rsid w:val="00E34904"/>
    <w:rsid w:val="00E3603E"/>
    <w:rsid w:val="00E41A08"/>
    <w:rsid w:val="00E41C2C"/>
    <w:rsid w:val="00E430D5"/>
    <w:rsid w:val="00E52567"/>
    <w:rsid w:val="00E55000"/>
    <w:rsid w:val="00E5553C"/>
    <w:rsid w:val="00E70BB1"/>
    <w:rsid w:val="00E769D2"/>
    <w:rsid w:val="00E871F6"/>
    <w:rsid w:val="00E9165F"/>
    <w:rsid w:val="00E95CCB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57"/>
        <w:tab w:val="num" w:pos="360"/>
      </w:tabs>
      <w:spacing w:before="80" w:after="80"/>
      <w:ind w:left="36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113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77</cp:revision>
  <cp:lastPrinted>2003-10-06T13:49:00Z</cp:lastPrinted>
  <dcterms:created xsi:type="dcterms:W3CDTF">2015-09-28T18:19:00Z</dcterms:created>
  <dcterms:modified xsi:type="dcterms:W3CDTF">2015-11-02T17:00:00Z</dcterms:modified>
</cp:coreProperties>
</file>