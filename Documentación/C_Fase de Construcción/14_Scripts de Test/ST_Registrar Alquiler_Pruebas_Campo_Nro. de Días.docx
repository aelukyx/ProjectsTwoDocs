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914"/>
        <w:gridCol w:w="6095"/>
        <w:gridCol w:w="851"/>
        <w:gridCol w:w="850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CF398E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CF398E">
              <w:rPr>
                <w:sz w:val="24"/>
                <w:szCs w:val="24"/>
              </w:rPr>
              <w:t>número de días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881ECE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881ECE">
              <w:rPr>
                <w:sz w:val="24"/>
                <w:szCs w:val="24"/>
              </w:rPr>
              <w:t>Alquiler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845D56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806E3D">
              <w:rPr>
                <w:sz w:val="24"/>
                <w:szCs w:val="24"/>
              </w:rPr>
              <w:t xml:space="preserve"> </w:t>
            </w:r>
            <w:r w:rsidR="00CF398E">
              <w:rPr>
                <w:sz w:val="24"/>
                <w:szCs w:val="24"/>
              </w:rPr>
              <w:t xml:space="preserve">el número de días que se va a alquilar un </w:t>
            </w:r>
            <w:r w:rsidR="00845D56">
              <w:rPr>
                <w:sz w:val="24"/>
                <w:szCs w:val="24"/>
              </w:rPr>
              <w:t>vehículo de acurdo a las fechas solicitadas por el cliente.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06E3D" w:rsidRPr="006D70DC" w:rsidRDefault="00806E3D" w:rsidP="00E93824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haber ingresado una fecha de inicio y una fecha de fin válidos.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7633" w:rsidRDefault="00E93824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haber mostrado y calculado automáticamente el número de días de acuerdo a las fechas ingresadas.</w:t>
            </w:r>
          </w:p>
          <w:p w:rsidR="00AD70E7" w:rsidRPr="006D70DC" w:rsidRDefault="00AD70E7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r w:rsidR="00860383">
              <w:rPr>
                <w:sz w:val="24"/>
                <w:szCs w:val="24"/>
              </w:rPr>
              <w:t>debería</w:t>
            </w:r>
            <w:r>
              <w:rPr>
                <w:sz w:val="24"/>
                <w:szCs w:val="24"/>
              </w:rPr>
              <w:t xml:space="preserve"> permitirse cambiar el número de días manualmente</w:t>
            </w:r>
            <w:r w:rsidR="00860383">
              <w:rPr>
                <w:sz w:val="24"/>
                <w:szCs w:val="24"/>
              </w:rPr>
              <w:t xml:space="preserve"> por el usuario</w:t>
            </w:r>
            <w:r>
              <w:rPr>
                <w:sz w:val="24"/>
                <w:szCs w:val="24"/>
              </w:rPr>
              <w:t>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A4CD8" w:rsidRDefault="005F3A68" w:rsidP="00680C63">
            <w:pPr>
              <w:pStyle w:val="bp"/>
              <w:spacing w:before="0" w:after="0" w:line="360" w:lineRule="auto"/>
              <w:rPr>
                <w:color w:val="806000" w:themeColor="accent4" w:themeShade="80"/>
                <w:sz w:val="24"/>
                <w:szCs w:val="24"/>
              </w:rPr>
            </w:pP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F1151E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F1151E">
              <w:rPr>
                <w:b/>
                <w:color w:val="385623" w:themeColor="accent6" w:themeShade="80"/>
              </w:rPr>
              <w:t>PASO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095" w:type="dxa"/>
            <w:shd w:val="clear" w:color="auto" w:fill="C0C0C0"/>
          </w:tcPr>
          <w:p w:rsidR="009F64B9" w:rsidRDefault="009F64B9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C0C0C0"/>
          </w:tcPr>
          <w:p w:rsidR="009F64B9" w:rsidRDefault="009F64B9" w:rsidP="009F64B9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64B9" w:rsidRPr="00854E58" w:rsidRDefault="009F64B9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Selección el módulo de alquiler</w:t>
            </w:r>
          </w:p>
        </w:tc>
        <w:tc>
          <w:tcPr>
            <w:tcW w:w="6095" w:type="dxa"/>
            <w:vAlign w:val="center"/>
          </w:tcPr>
          <w:p w:rsidR="009F64B9" w:rsidRDefault="009F64B9" w:rsidP="00FF1F3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 alquiler.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8B6EDF"/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9F64B9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inicio.</w:t>
            </w:r>
          </w:p>
        </w:tc>
        <w:tc>
          <w:tcPr>
            <w:tcW w:w="6095" w:type="dxa"/>
            <w:vAlign w:val="center"/>
          </w:tcPr>
          <w:p w:rsidR="009F64B9" w:rsidRDefault="00E55000" w:rsidP="00E55000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En fecha de fin se bloquea los días anteriores a fecha de inicio</w:t>
            </w:r>
            <w:r w:rsidR="009F64B9">
              <w:rPr>
                <w:sz w:val="24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600D7E"/>
        </w:tc>
      </w:tr>
      <w:tr w:rsidR="00E55000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E55000" w:rsidRDefault="00E55000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E55000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fin.</w:t>
            </w:r>
          </w:p>
        </w:tc>
        <w:tc>
          <w:tcPr>
            <w:tcW w:w="6095" w:type="dxa"/>
            <w:vAlign w:val="center"/>
          </w:tcPr>
          <w:p w:rsidR="00E55000" w:rsidRDefault="00E41A08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En fecha de inicio se bloquea los días posteriores a fecha de fin.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E55000" w:rsidRPr="00DA457D" w:rsidRDefault="00E55000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55000" w:rsidRPr="00DA457D" w:rsidRDefault="00E55000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E55000" w:rsidRDefault="00E55000" w:rsidP="00600D7E"/>
        </w:tc>
      </w:tr>
      <w:tr w:rsidR="000514CF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0514CF" w:rsidRDefault="000514CF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0514CF" w:rsidRDefault="000514CF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calcula automáticamente el número de días.</w:t>
            </w:r>
          </w:p>
        </w:tc>
        <w:tc>
          <w:tcPr>
            <w:tcW w:w="6095" w:type="dxa"/>
            <w:vAlign w:val="center"/>
          </w:tcPr>
          <w:p w:rsidR="000514CF" w:rsidRDefault="000514CF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calcula e ingresa automáticamente el número de días.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0514CF" w:rsidRPr="00DA457D" w:rsidRDefault="000514CF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0514CF" w:rsidRPr="00DA457D" w:rsidRDefault="000514CF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0514CF" w:rsidRDefault="000514CF" w:rsidP="00600D7E"/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126"/>
        <w:gridCol w:w="2268"/>
        <w:gridCol w:w="2410"/>
        <w:gridCol w:w="2268"/>
      </w:tblGrid>
      <w:tr w:rsidR="00780A9A" w:rsidRPr="003F7E88" w:rsidTr="00C0052C">
        <w:tc>
          <w:tcPr>
            <w:tcW w:w="138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C005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5F3A68">
            <w:pPr>
              <w:pStyle w:val="bp"/>
              <w:spacing w:before="0" w:after="0" w:line="360" w:lineRule="auto"/>
              <w:rPr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>
              <w:rPr>
                <w:b/>
              </w:rPr>
              <w:t>Fecha Inicio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16/10/2015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21/10/2015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30/11/2015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28/11/2015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28/11/2015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>
              <w:rPr>
                <w:b/>
              </w:rPr>
              <w:t>Fecha Fin</w:t>
            </w:r>
          </w:p>
        </w:tc>
        <w:tc>
          <w:tcPr>
            <w:tcW w:w="2367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31/12/2015</w:t>
            </w:r>
          </w:p>
        </w:tc>
        <w:tc>
          <w:tcPr>
            <w:tcW w:w="2126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22/01/2016</w:t>
            </w:r>
          </w:p>
        </w:tc>
        <w:tc>
          <w:tcPr>
            <w:tcW w:w="2268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31/12/2015</w:t>
            </w:r>
          </w:p>
        </w:tc>
        <w:tc>
          <w:tcPr>
            <w:tcW w:w="2410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09/01/2016</w:t>
            </w:r>
          </w:p>
        </w:tc>
        <w:tc>
          <w:tcPr>
            <w:tcW w:w="2268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09/01/201</w:t>
            </w:r>
            <w:bookmarkStart w:id="0" w:name="_GoBack"/>
            <w:bookmarkEnd w:id="0"/>
            <w:r>
              <w:rPr>
                <w:b/>
                <w:color w:val="002060"/>
              </w:rPr>
              <w:t>6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Número de días</w:t>
            </w:r>
          </w:p>
        </w:tc>
        <w:tc>
          <w:tcPr>
            <w:tcW w:w="2367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16</w:t>
            </w:r>
          </w:p>
        </w:tc>
        <w:tc>
          <w:tcPr>
            <w:tcW w:w="2126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94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32</w:t>
            </w:r>
          </w:p>
        </w:tc>
        <w:tc>
          <w:tcPr>
            <w:tcW w:w="2410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43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43</w:t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7"/>
      <w:footerReference w:type="even" r:id="rId8"/>
      <w:footerReference w:type="default" r:id="rId9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4B" w:rsidRDefault="004E6D4B">
      <w:r>
        <w:separator/>
      </w:r>
    </w:p>
  </w:endnote>
  <w:endnote w:type="continuationSeparator" w:id="0">
    <w:p w:rsidR="004E6D4B" w:rsidRDefault="004E6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1752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1175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4B" w:rsidRDefault="004E6D4B">
      <w:r>
        <w:separator/>
      </w:r>
    </w:p>
  </w:footnote>
  <w:footnote w:type="continuationSeparator" w:id="0">
    <w:p w:rsidR="004E6D4B" w:rsidRDefault="004E6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514CF"/>
    <w:rsid w:val="00090A99"/>
    <w:rsid w:val="00091DFB"/>
    <w:rsid w:val="00096482"/>
    <w:rsid w:val="000C4267"/>
    <w:rsid w:val="000D5952"/>
    <w:rsid w:val="000E3C24"/>
    <w:rsid w:val="000F4382"/>
    <w:rsid w:val="0011513B"/>
    <w:rsid w:val="001264C2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702A3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70FE"/>
    <w:rsid w:val="00374830"/>
    <w:rsid w:val="00382D26"/>
    <w:rsid w:val="003910B3"/>
    <w:rsid w:val="003A25C3"/>
    <w:rsid w:val="003B77AD"/>
    <w:rsid w:val="003D2ED7"/>
    <w:rsid w:val="003E438C"/>
    <w:rsid w:val="003F1D6E"/>
    <w:rsid w:val="00416404"/>
    <w:rsid w:val="00434231"/>
    <w:rsid w:val="00437870"/>
    <w:rsid w:val="00445CB3"/>
    <w:rsid w:val="0046703C"/>
    <w:rsid w:val="00474A71"/>
    <w:rsid w:val="00483E69"/>
    <w:rsid w:val="004A0610"/>
    <w:rsid w:val="004A279E"/>
    <w:rsid w:val="004A4B81"/>
    <w:rsid w:val="004A71EF"/>
    <w:rsid w:val="004D1C11"/>
    <w:rsid w:val="004E420D"/>
    <w:rsid w:val="004E6D4B"/>
    <w:rsid w:val="004F4D75"/>
    <w:rsid w:val="004F4FB4"/>
    <w:rsid w:val="004F7B53"/>
    <w:rsid w:val="004F7C17"/>
    <w:rsid w:val="00520EF0"/>
    <w:rsid w:val="00523A49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A53A7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789E"/>
    <w:rsid w:val="00652E80"/>
    <w:rsid w:val="00680C63"/>
    <w:rsid w:val="00683635"/>
    <w:rsid w:val="006A4CD8"/>
    <w:rsid w:val="006B416B"/>
    <w:rsid w:val="006B5D41"/>
    <w:rsid w:val="006D4DE0"/>
    <w:rsid w:val="006D5A6A"/>
    <w:rsid w:val="006D70DC"/>
    <w:rsid w:val="006F737A"/>
    <w:rsid w:val="00702B14"/>
    <w:rsid w:val="00702C07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C1"/>
    <w:rsid w:val="00796CD4"/>
    <w:rsid w:val="007A0663"/>
    <w:rsid w:val="007C0EA0"/>
    <w:rsid w:val="007C0FBB"/>
    <w:rsid w:val="007C41CD"/>
    <w:rsid w:val="007D644A"/>
    <w:rsid w:val="007D7134"/>
    <w:rsid w:val="00800C1D"/>
    <w:rsid w:val="00806E3D"/>
    <w:rsid w:val="00821B7F"/>
    <w:rsid w:val="00821C8C"/>
    <w:rsid w:val="00830BD8"/>
    <w:rsid w:val="00845D56"/>
    <w:rsid w:val="00846C20"/>
    <w:rsid w:val="00854E58"/>
    <w:rsid w:val="008561BA"/>
    <w:rsid w:val="00857786"/>
    <w:rsid w:val="00860383"/>
    <w:rsid w:val="008643BB"/>
    <w:rsid w:val="0086477E"/>
    <w:rsid w:val="008668D3"/>
    <w:rsid w:val="008725C4"/>
    <w:rsid w:val="0087407F"/>
    <w:rsid w:val="00881ECE"/>
    <w:rsid w:val="0089205C"/>
    <w:rsid w:val="00895710"/>
    <w:rsid w:val="008A02F5"/>
    <w:rsid w:val="008B3EE5"/>
    <w:rsid w:val="008B51DA"/>
    <w:rsid w:val="008D2261"/>
    <w:rsid w:val="008E5B7B"/>
    <w:rsid w:val="008F0C91"/>
    <w:rsid w:val="0090506A"/>
    <w:rsid w:val="00911752"/>
    <w:rsid w:val="00913D07"/>
    <w:rsid w:val="00915018"/>
    <w:rsid w:val="0093214E"/>
    <w:rsid w:val="009322A3"/>
    <w:rsid w:val="0093488F"/>
    <w:rsid w:val="00981DE1"/>
    <w:rsid w:val="00983E57"/>
    <w:rsid w:val="009B27D3"/>
    <w:rsid w:val="009B446D"/>
    <w:rsid w:val="009C06FE"/>
    <w:rsid w:val="009C4C9A"/>
    <w:rsid w:val="009D1046"/>
    <w:rsid w:val="009E2570"/>
    <w:rsid w:val="009F03DE"/>
    <w:rsid w:val="009F64B9"/>
    <w:rsid w:val="00A11301"/>
    <w:rsid w:val="00A30AD6"/>
    <w:rsid w:val="00A37650"/>
    <w:rsid w:val="00A45997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C5A0E"/>
    <w:rsid w:val="00AD452D"/>
    <w:rsid w:val="00AD70E7"/>
    <w:rsid w:val="00B12289"/>
    <w:rsid w:val="00B137E9"/>
    <w:rsid w:val="00B3013D"/>
    <w:rsid w:val="00B3144A"/>
    <w:rsid w:val="00B5620B"/>
    <w:rsid w:val="00B71A35"/>
    <w:rsid w:val="00BA683C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B7633"/>
    <w:rsid w:val="00CC47D2"/>
    <w:rsid w:val="00CC74EE"/>
    <w:rsid w:val="00CD4697"/>
    <w:rsid w:val="00CD6734"/>
    <w:rsid w:val="00CE2DFE"/>
    <w:rsid w:val="00CF398E"/>
    <w:rsid w:val="00D010AF"/>
    <w:rsid w:val="00D0283B"/>
    <w:rsid w:val="00D05801"/>
    <w:rsid w:val="00D21338"/>
    <w:rsid w:val="00D24817"/>
    <w:rsid w:val="00D35F5C"/>
    <w:rsid w:val="00D60395"/>
    <w:rsid w:val="00D611E7"/>
    <w:rsid w:val="00D63FFC"/>
    <w:rsid w:val="00D664F5"/>
    <w:rsid w:val="00D71228"/>
    <w:rsid w:val="00D73F91"/>
    <w:rsid w:val="00D74923"/>
    <w:rsid w:val="00D94615"/>
    <w:rsid w:val="00DA1C9F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15263"/>
    <w:rsid w:val="00E303EF"/>
    <w:rsid w:val="00E334AF"/>
    <w:rsid w:val="00E34904"/>
    <w:rsid w:val="00E3603E"/>
    <w:rsid w:val="00E41A08"/>
    <w:rsid w:val="00E41C2C"/>
    <w:rsid w:val="00E430D5"/>
    <w:rsid w:val="00E52567"/>
    <w:rsid w:val="00E55000"/>
    <w:rsid w:val="00E5553C"/>
    <w:rsid w:val="00E70BB1"/>
    <w:rsid w:val="00E769D2"/>
    <w:rsid w:val="00E871F6"/>
    <w:rsid w:val="00E9165F"/>
    <w:rsid w:val="00E93824"/>
    <w:rsid w:val="00E95CCB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151E"/>
    <w:rsid w:val="00F20472"/>
    <w:rsid w:val="00F30EEB"/>
    <w:rsid w:val="00F4383F"/>
    <w:rsid w:val="00F45076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57"/>
        <w:tab w:val="num" w:pos="360"/>
      </w:tabs>
      <w:spacing w:before="80" w:after="80"/>
      <w:ind w:left="36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127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92</cp:revision>
  <cp:lastPrinted>2003-10-06T13:49:00Z</cp:lastPrinted>
  <dcterms:created xsi:type="dcterms:W3CDTF">2015-09-28T18:19:00Z</dcterms:created>
  <dcterms:modified xsi:type="dcterms:W3CDTF">2015-09-28T21:04:00Z</dcterms:modified>
</cp:coreProperties>
</file>