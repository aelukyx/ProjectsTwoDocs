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87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1772"/>
        <w:gridCol w:w="6521"/>
        <w:gridCol w:w="708"/>
        <w:gridCol w:w="709"/>
        <w:gridCol w:w="709"/>
      </w:tblGrid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Nombre de la prueba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091DFB" w:rsidP="00955064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</w:t>
            </w:r>
            <w:r w:rsidR="00D0283B">
              <w:rPr>
                <w:sz w:val="24"/>
                <w:szCs w:val="24"/>
              </w:rPr>
              <w:t xml:space="preserve"> </w:t>
            </w:r>
            <w:r w:rsidR="001067D6">
              <w:rPr>
                <w:sz w:val="24"/>
                <w:szCs w:val="24"/>
              </w:rPr>
              <w:t xml:space="preserve">Datos de Persona </w:t>
            </w:r>
            <w:r w:rsidR="00955064">
              <w:rPr>
                <w:sz w:val="24"/>
                <w:szCs w:val="24"/>
              </w:rPr>
              <w:t>Jurídica</w:t>
            </w:r>
          </w:p>
        </w:tc>
      </w:tr>
      <w:tr w:rsidR="00A30AD6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AD6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Caso de Uso Probado</w:t>
            </w:r>
            <w:r w:rsidR="00A30AD6">
              <w:rPr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0AD6" w:rsidRPr="006D70DC" w:rsidRDefault="00091DFB" w:rsidP="00680C63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Cliente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Descripción de la prueba</w:t>
            </w:r>
            <w:r w:rsidR="00E303EF">
              <w:rPr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D0283B" w:rsidP="00F467E1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prueba permite validar</w:t>
            </w:r>
            <w:r w:rsidR="00F467E1">
              <w:rPr>
                <w:sz w:val="24"/>
                <w:szCs w:val="24"/>
              </w:rPr>
              <w:t xml:space="preserve"> los campos que se muestran al seleccionar el cliente como tipo DNI</w:t>
            </w:r>
            <w:r w:rsidR="00BD60EE">
              <w:rPr>
                <w:sz w:val="24"/>
                <w:szCs w:val="24"/>
              </w:rPr>
              <w:t>.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Pre c</w:t>
            </w:r>
            <w:r w:rsidR="006B416B">
              <w:rPr>
                <w:b/>
              </w:rPr>
              <w:t>ondiciones</w:t>
            </w:r>
          </w:p>
        </w:tc>
        <w:tc>
          <w:tcPr>
            <w:tcW w:w="1041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16404" w:rsidRPr="006D70DC" w:rsidRDefault="00D60395" w:rsidP="00955064">
            <w:pPr>
              <w:pStyle w:val="bp"/>
              <w:spacing w:before="0" w:after="0" w:line="360" w:lineRule="auto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Elegir Tipo de Documento </w:t>
            </w:r>
            <w:r w:rsidR="00955064">
              <w:rPr>
                <w:sz w:val="24"/>
                <w:szCs w:val="24"/>
              </w:rPr>
              <w:t>RUC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proofErr w:type="spellStart"/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 xml:space="preserve"> condiciones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F3D64" w:rsidRDefault="00481D8E" w:rsidP="003F3D64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</w:t>
            </w:r>
            <w:r w:rsidR="00955064">
              <w:rPr>
                <w:sz w:val="24"/>
                <w:szCs w:val="24"/>
              </w:rPr>
              <w:t>el campo</w:t>
            </w:r>
            <w:r>
              <w:rPr>
                <w:sz w:val="24"/>
                <w:szCs w:val="24"/>
              </w:rPr>
              <w:t xml:space="preserve"> </w:t>
            </w:r>
            <w:r w:rsidR="00955064" w:rsidRPr="00955064">
              <w:rPr>
                <w:sz w:val="24"/>
                <w:szCs w:val="24"/>
              </w:rPr>
              <w:t>Razón Social</w:t>
            </w:r>
            <w:r w:rsidR="003F3D64">
              <w:rPr>
                <w:sz w:val="24"/>
                <w:szCs w:val="24"/>
              </w:rPr>
              <w:t>.</w:t>
            </w:r>
          </w:p>
          <w:p w:rsidR="00FE2327" w:rsidRPr="006D70DC" w:rsidRDefault="003F3D64" w:rsidP="003F3D64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955064">
              <w:rPr>
                <w:sz w:val="24"/>
                <w:szCs w:val="24"/>
              </w:rPr>
              <w:t>oculta los</w:t>
            </w:r>
            <w:r>
              <w:rPr>
                <w:sz w:val="24"/>
                <w:szCs w:val="24"/>
              </w:rPr>
              <w:t xml:space="preserve"> datos</w:t>
            </w:r>
            <w:r w:rsidR="00955064">
              <w:rPr>
                <w:sz w:val="24"/>
                <w:szCs w:val="24"/>
              </w:rPr>
              <w:t xml:space="preserve"> de persona natural</w:t>
            </w:r>
            <w:r w:rsidR="00481D8E">
              <w:rPr>
                <w:sz w:val="24"/>
                <w:szCs w:val="24"/>
              </w:rPr>
              <w:t>.</w:t>
            </w:r>
          </w:p>
        </w:tc>
      </w:tr>
      <w:tr w:rsidR="005F3A68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Notas: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D70DC" w:rsidRDefault="006F737A" w:rsidP="00680C63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F3A68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Resultado (</w:t>
            </w:r>
            <w:r w:rsidR="00F20472">
              <w:rPr>
                <w:b/>
              </w:rPr>
              <w:t>Paso</w:t>
            </w:r>
            <w:r w:rsidRPr="006B416B">
              <w:rPr>
                <w:b/>
              </w:rPr>
              <w:t xml:space="preserve">/ Falla / Advertencia / </w:t>
            </w:r>
            <w:r>
              <w:rPr>
                <w:b/>
              </w:rPr>
              <w:t>I</w:t>
            </w:r>
            <w:r w:rsidRPr="006B416B">
              <w:rPr>
                <w:b/>
              </w:rPr>
              <w:t>ncompleto)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F737A" w:rsidRDefault="00481D8E" w:rsidP="00680C63">
            <w:pPr>
              <w:pStyle w:val="bp"/>
              <w:spacing w:before="0" w:after="0" w:line="360" w:lineRule="auto"/>
              <w:rPr>
                <w:b/>
                <w:smallCaps/>
                <w:sz w:val="24"/>
                <w:szCs w:val="24"/>
              </w:rPr>
            </w:pPr>
            <w:r w:rsidRPr="00481D8E">
              <w:rPr>
                <w:b/>
                <w:color w:val="385623" w:themeColor="accent6" w:themeShade="80"/>
              </w:rPr>
              <w:t>PASO</w:t>
            </w:r>
          </w:p>
        </w:tc>
      </w:tr>
      <w:tr w:rsidR="0078655A" w:rsidTr="007865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8655A" w:rsidRDefault="0078655A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8655A" w:rsidRDefault="0078655A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PASOS DE LA PRUEBA</w:t>
            </w:r>
          </w:p>
        </w:tc>
        <w:tc>
          <w:tcPr>
            <w:tcW w:w="6521" w:type="dxa"/>
            <w:shd w:val="clear" w:color="auto" w:fill="C0C0C0"/>
          </w:tcPr>
          <w:p w:rsidR="0078655A" w:rsidRDefault="0078655A" w:rsidP="005F3A68">
            <w:pPr>
              <w:pStyle w:val="bp"/>
              <w:spacing w:before="0" w:after="0" w:line="360" w:lineRule="auto"/>
              <w:jc w:val="center"/>
              <w:rPr>
                <w:sz w:val="24"/>
              </w:rPr>
            </w:pPr>
            <w:r w:rsidRPr="00D611E7">
              <w:rPr>
                <w:b/>
                <w:sz w:val="24"/>
              </w:rPr>
              <w:t>RESULTADOS ESPERADOS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C0C0C0"/>
          </w:tcPr>
          <w:p w:rsidR="0078655A" w:rsidRDefault="0078655A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C0C0C0"/>
          </w:tcPr>
          <w:p w:rsidR="0078655A" w:rsidRDefault="0078655A" w:rsidP="0078655A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  <w:tc>
          <w:tcPr>
            <w:tcW w:w="709" w:type="dxa"/>
            <w:shd w:val="clear" w:color="auto" w:fill="C0C0C0"/>
          </w:tcPr>
          <w:p w:rsidR="0078655A" w:rsidRDefault="0078655A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 w:rsidR="0078655A" w:rsidTr="007E71F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655A" w:rsidRDefault="0078655A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655A" w:rsidRPr="00854E58" w:rsidRDefault="0078655A" w:rsidP="004C7227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Selección el módulo de </w:t>
            </w:r>
            <w:r w:rsidR="004C7227">
              <w:rPr>
                <w:sz w:val="24"/>
              </w:rPr>
              <w:t>cliente.</w:t>
            </w:r>
          </w:p>
        </w:tc>
        <w:tc>
          <w:tcPr>
            <w:tcW w:w="6521" w:type="dxa"/>
            <w:vAlign w:val="center"/>
          </w:tcPr>
          <w:p w:rsidR="0078655A" w:rsidRDefault="0078655A" w:rsidP="00967776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Se abre una ventana con el módulo de </w:t>
            </w:r>
            <w:r w:rsidR="00967776">
              <w:rPr>
                <w:sz w:val="24"/>
              </w:rPr>
              <w:t>cliente.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DA457D" w:rsidRDefault="0078655A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Pr="00DA457D" w:rsidRDefault="0078655A" w:rsidP="0078655A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vAlign w:val="center"/>
          </w:tcPr>
          <w:p w:rsidR="0078655A" w:rsidRDefault="0078655A" w:rsidP="00063EE1"/>
        </w:tc>
      </w:tr>
      <w:tr w:rsidR="0078655A" w:rsidTr="007E71F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78655A" w:rsidRDefault="0078655A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78655A" w:rsidRDefault="0078655A" w:rsidP="00FF1F3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Seleccionar tipo de Documento: DNI.</w:t>
            </w:r>
          </w:p>
        </w:tc>
        <w:tc>
          <w:tcPr>
            <w:tcW w:w="6521" w:type="dxa"/>
            <w:vAlign w:val="center"/>
          </w:tcPr>
          <w:p w:rsidR="0078655A" w:rsidRDefault="0078655A" w:rsidP="00481D8E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r w:rsidR="00481D8E">
              <w:rPr>
                <w:sz w:val="24"/>
              </w:rPr>
              <w:t xml:space="preserve">selecciona tipo de documento: </w:t>
            </w:r>
            <w:r>
              <w:rPr>
                <w:sz w:val="24"/>
              </w:rPr>
              <w:t>DNI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DA457D" w:rsidRDefault="0078655A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Pr="00DA457D" w:rsidRDefault="0078655A" w:rsidP="0078655A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vAlign w:val="center"/>
          </w:tcPr>
          <w:p w:rsidR="0078655A" w:rsidRDefault="0078655A" w:rsidP="00603FD4"/>
        </w:tc>
      </w:tr>
      <w:tr w:rsidR="0078655A" w:rsidTr="00851C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78655A" w:rsidRDefault="0078655A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78655A" w:rsidRDefault="0078655A" w:rsidP="00481D8E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Ingresar </w:t>
            </w:r>
            <w:r w:rsidR="003F3D64" w:rsidRPr="003F3D64">
              <w:rPr>
                <w:sz w:val="24"/>
              </w:rPr>
              <w:t>Razón Social</w:t>
            </w:r>
          </w:p>
        </w:tc>
        <w:tc>
          <w:tcPr>
            <w:tcW w:w="6521" w:type="dxa"/>
            <w:vAlign w:val="center"/>
          </w:tcPr>
          <w:p w:rsidR="0078655A" w:rsidRDefault="00481D8E" w:rsidP="003F3D64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muestra un campo para ingresar l</w:t>
            </w:r>
            <w:r w:rsidR="003F3D64">
              <w:rPr>
                <w:sz w:val="24"/>
              </w:rPr>
              <w:t xml:space="preserve">a </w:t>
            </w:r>
            <w:r w:rsidR="003F3D64" w:rsidRPr="003F3D64">
              <w:rPr>
                <w:sz w:val="24"/>
              </w:rPr>
              <w:t>Razón Social</w:t>
            </w:r>
            <w:r>
              <w:rPr>
                <w:sz w:val="24"/>
              </w:rPr>
              <w:t xml:space="preserve"> del cliente.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Default="0078655A" w:rsidP="00DA457D">
            <w:pPr>
              <w:pStyle w:val="RowHeadings"/>
              <w:spacing w:line="360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Default="0078655A" w:rsidP="00DA457D">
            <w:pPr>
              <w:pStyle w:val="RowHeadings"/>
              <w:spacing w:line="360" w:lineRule="auto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8655A" w:rsidRDefault="0078655A" w:rsidP="00DA457D">
            <w:pPr>
              <w:pStyle w:val="RowHeadings"/>
              <w:spacing w:line="360" w:lineRule="auto"/>
              <w:jc w:val="center"/>
            </w:pPr>
          </w:p>
        </w:tc>
      </w:tr>
    </w:tbl>
    <w:p w:rsidR="00A30AD6" w:rsidRDefault="00A30AD6" w:rsidP="005F3A68">
      <w:pPr>
        <w:pStyle w:val="bp"/>
        <w:spacing w:before="0" w:after="0" w:line="360" w:lineRule="auto"/>
      </w:pPr>
    </w:p>
    <w:p w:rsidR="005711B6" w:rsidRDefault="005711B6" w:rsidP="005F3A68">
      <w:pPr>
        <w:pStyle w:val="bp"/>
        <w:spacing w:before="0" w:after="0" w:line="360" w:lineRule="auto"/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448"/>
        <w:gridCol w:w="11439"/>
      </w:tblGrid>
      <w:tr w:rsidR="00780A9A" w:rsidRPr="003F7E88" w:rsidTr="00C0052C">
        <w:tc>
          <w:tcPr>
            <w:tcW w:w="13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8561B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B77AD">
              <w:rPr>
                <w:b/>
              </w:rPr>
              <w:t xml:space="preserve">Tabla </w:t>
            </w:r>
            <w:r w:rsidR="003B77AD" w:rsidRPr="003B77AD">
              <w:rPr>
                <w:b/>
              </w:rPr>
              <w:t xml:space="preserve">de </w:t>
            </w:r>
            <w:r w:rsidRPr="003B77AD">
              <w:rPr>
                <w:b/>
              </w:rPr>
              <w:t>Datos</w:t>
            </w:r>
            <w:r>
              <w:rPr>
                <w:b/>
              </w:rPr>
              <w:t xml:space="preserve"> de la Prueba</w:t>
            </w:r>
          </w:p>
        </w:tc>
      </w:tr>
      <w:tr w:rsidR="009210F3" w:rsidRPr="003F7E88" w:rsidTr="009210F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0F3" w:rsidRPr="009210F3" w:rsidRDefault="009210F3" w:rsidP="009210F3">
            <w:pPr>
              <w:pStyle w:val="bp"/>
              <w:spacing w:before="0" w:after="0" w:line="360" w:lineRule="auto"/>
              <w:jc w:val="center"/>
              <w:rPr>
                <w:b/>
                <w:color w:val="385623" w:themeColor="accent6" w:themeShade="80"/>
              </w:rPr>
            </w:pPr>
            <w:r w:rsidRPr="009210F3">
              <w:rPr>
                <w:b/>
                <w:color w:val="385623" w:themeColor="accent6" w:themeShade="80"/>
              </w:rPr>
              <w:t>TEST 1</w:t>
            </w:r>
          </w:p>
        </w:tc>
        <w:tc>
          <w:tcPr>
            <w:tcW w:w="1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210F3" w:rsidRPr="003F7E88" w:rsidRDefault="00643FA6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5F5B8739" wp14:editId="555F7191">
                  <wp:extent cx="5238750" cy="40481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9188"/>
                          <a:stretch/>
                        </pic:blipFill>
                        <pic:spPr bwMode="auto">
                          <a:xfrm>
                            <a:off x="0" y="0"/>
                            <a:ext cx="5238750" cy="404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0F3" w:rsidRPr="003F7E88" w:rsidTr="009210F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0F3" w:rsidRPr="009210F3" w:rsidRDefault="009210F3" w:rsidP="009210F3">
            <w:pPr>
              <w:pStyle w:val="bp"/>
              <w:spacing w:before="0" w:after="0" w:line="360" w:lineRule="auto"/>
              <w:jc w:val="center"/>
              <w:rPr>
                <w:b/>
                <w:color w:val="385623" w:themeColor="accent6" w:themeShade="80"/>
              </w:rPr>
            </w:pPr>
            <w:r w:rsidRPr="009210F3">
              <w:rPr>
                <w:b/>
                <w:color w:val="C00000"/>
              </w:rPr>
              <w:lastRenderedPageBreak/>
              <w:t>TEST 2</w:t>
            </w:r>
          </w:p>
        </w:tc>
        <w:tc>
          <w:tcPr>
            <w:tcW w:w="1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210F3" w:rsidRDefault="009210F3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</w:p>
          <w:p w:rsidR="00643FA6" w:rsidRPr="003F7E88" w:rsidRDefault="00643FA6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3E853846" wp14:editId="17CCB7E3">
                  <wp:extent cx="4623275" cy="3657600"/>
                  <wp:effectExtent l="0" t="0" r="635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213" cy="3670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80A9A" w:rsidRDefault="00780A9A" w:rsidP="005F3A68">
      <w:pPr>
        <w:pStyle w:val="bp"/>
        <w:spacing w:before="0" w:after="0" w:line="360" w:lineRule="auto"/>
      </w:pPr>
    </w:p>
    <w:p w:rsidR="0004651B" w:rsidRDefault="0004651B" w:rsidP="005F3A68">
      <w:pPr>
        <w:pStyle w:val="bp"/>
        <w:spacing w:before="0" w:after="0" w:line="360" w:lineRule="auto"/>
      </w:pPr>
    </w:p>
    <w:sectPr w:rsidR="0004651B" w:rsidSect="005F3A68">
      <w:headerReference w:type="default" r:id="rId10"/>
      <w:footerReference w:type="even" r:id="rId11"/>
      <w:footerReference w:type="default" r:id="rId12"/>
      <w:pgSz w:w="16840" w:h="17010" w:code="9"/>
      <w:pgMar w:top="1701" w:right="1418" w:bottom="1701" w:left="1418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9FD" w:rsidRDefault="009469FD">
      <w:r>
        <w:separator/>
      </w:r>
    </w:p>
  </w:endnote>
  <w:endnote w:type="continuationSeparator" w:id="0">
    <w:p w:rsidR="009469FD" w:rsidRDefault="00946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43FA6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643FA6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9FD" w:rsidRDefault="009469FD">
      <w:r>
        <w:separator/>
      </w:r>
    </w:p>
  </w:footnote>
  <w:footnote w:type="continuationSeparator" w:id="0">
    <w:p w:rsidR="009469FD" w:rsidRDefault="009469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994" w:type="dxa"/>
      <w:tblLayout w:type="fixed"/>
      <w:tblLook w:val="04A0" w:firstRow="1" w:lastRow="0" w:firstColumn="1" w:lastColumn="0" w:noHBand="0" w:noVBand="1"/>
    </w:tblPr>
    <w:tblGrid>
      <w:gridCol w:w="11195"/>
      <w:gridCol w:w="2799"/>
    </w:tblGrid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Test Script</w:t>
          </w:r>
        </w:p>
      </w:tc>
      <w:tc>
        <w:tcPr>
          <w:tcW w:w="2799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Versión: 1.0</w:t>
          </w:r>
        </w:p>
      </w:tc>
    </w:tr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</w:p>
      </w:tc>
      <w:tc>
        <w:tcPr>
          <w:tcW w:w="2799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Dia:29/09/2015</w:t>
          </w:r>
        </w:p>
      </w:tc>
    </w:tr>
  </w:tbl>
  <w:p w:rsidR="008B51DA" w:rsidRDefault="008B51DA" w:rsidP="008B51DA">
    <w:pPr>
      <w:pStyle w:val="Encabezado"/>
      <w:rPr>
        <w:sz w:val="28"/>
      </w:rPr>
    </w:pPr>
  </w:p>
  <w:p w:rsidR="00F20472" w:rsidRDefault="00F20472" w:rsidP="008B51DA">
    <w:pPr>
      <w:pStyle w:val="Encabezad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3F"/>
    <w:rsid w:val="00024113"/>
    <w:rsid w:val="000278E8"/>
    <w:rsid w:val="00036ABF"/>
    <w:rsid w:val="00037A8E"/>
    <w:rsid w:val="000449EF"/>
    <w:rsid w:val="000461A0"/>
    <w:rsid w:val="0004651B"/>
    <w:rsid w:val="0005078C"/>
    <w:rsid w:val="00090A99"/>
    <w:rsid w:val="00091DFB"/>
    <w:rsid w:val="00096482"/>
    <w:rsid w:val="000C4267"/>
    <w:rsid w:val="000D5952"/>
    <w:rsid w:val="000E3C24"/>
    <w:rsid w:val="000F4382"/>
    <w:rsid w:val="001067D6"/>
    <w:rsid w:val="0011513B"/>
    <w:rsid w:val="00127DBF"/>
    <w:rsid w:val="00154D6A"/>
    <w:rsid w:val="0015543B"/>
    <w:rsid w:val="00160E9D"/>
    <w:rsid w:val="00165983"/>
    <w:rsid w:val="00181694"/>
    <w:rsid w:val="0018240E"/>
    <w:rsid w:val="00192656"/>
    <w:rsid w:val="0019693C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7AF5"/>
    <w:rsid w:val="002543CF"/>
    <w:rsid w:val="00291668"/>
    <w:rsid w:val="002A7E47"/>
    <w:rsid w:val="002C1B7F"/>
    <w:rsid w:val="002D07CF"/>
    <w:rsid w:val="002D1D0A"/>
    <w:rsid w:val="002D7BA4"/>
    <w:rsid w:val="002E347B"/>
    <w:rsid w:val="002F251A"/>
    <w:rsid w:val="00317678"/>
    <w:rsid w:val="00331345"/>
    <w:rsid w:val="00353537"/>
    <w:rsid w:val="00362280"/>
    <w:rsid w:val="00364752"/>
    <w:rsid w:val="00374830"/>
    <w:rsid w:val="00382D26"/>
    <w:rsid w:val="003910B3"/>
    <w:rsid w:val="003A25C3"/>
    <w:rsid w:val="003B2B16"/>
    <w:rsid w:val="003B77AD"/>
    <w:rsid w:val="003D2ED7"/>
    <w:rsid w:val="003E438C"/>
    <w:rsid w:val="003F1D6E"/>
    <w:rsid w:val="003F3D64"/>
    <w:rsid w:val="00416404"/>
    <w:rsid w:val="00434231"/>
    <w:rsid w:val="00445CB3"/>
    <w:rsid w:val="0046703C"/>
    <w:rsid w:val="00481D8E"/>
    <w:rsid w:val="00483E69"/>
    <w:rsid w:val="004A0610"/>
    <w:rsid w:val="004A279E"/>
    <w:rsid w:val="004A4B81"/>
    <w:rsid w:val="004A71EF"/>
    <w:rsid w:val="004C7227"/>
    <w:rsid w:val="004D1C11"/>
    <w:rsid w:val="004E420D"/>
    <w:rsid w:val="004F4FB4"/>
    <w:rsid w:val="004F7B53"/>
    <w:rsid w:val="004F7C17"/>
    <w:rsid w:val="00520EF0"/>
    <w:rsid w:val="00531B5A"/>
    <w:rsid w:val="00536681"/>
    <w:rsid w:val="00544F22"/>
    <w:rsid w:val="00553DAD"/>
    <w:rsid w:val="005706E3"/>
    <w:rsid w:val="005711B6"/>
    <w:rsid w:val="00576454"/>
    <w:rsid w:val="00577EDA"/>
    <w:rsid w:val="0058489F"/>
    <w:rsid w:val="005B48A6"/>
    <w:rsid w:val="005E1449"/>
    <w:rsid w:val="005E2ADA"/>
    <w:rsid w:val="005F0EB8"/>
    <w:rsid w:val="005F3A68"/>
    <w:rsid w:val="00604AE4"/>
    <w:rsid w:val="00606317"/>
    <w:rsid w:val="00620950"/>
    <w:rsid w:val="00635CE7"/>
    <w:rsid w:val="00643FA6"/>
    <w:rsid w:val="00680C63"/>
    <w:rsid w:val="00683635"/>
    <w:rsid w:val="006B416B"/>
    <w:rsid w:val="006B5D41"/>
    <w:rsid w:val="006D4DE0"/>
    <w:rsid w:val="006D5A6A"/>
    <w:rsid w:val="006D70DC"/>
    <w:rsid w:val="006F737A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8655A"/>
    <w:rsid w:val="007910C1"/>
    <w:rsid w:val="00793F76"/>
    <w:rsid w:val="00796CD4"/>
    <w:rsid w:val="007C0EA0"/>
    <w:rsid w:val="007C41CD"/>
    <w:rsid w:val="007D644A"/>
    <w:rsid w:val="007D7134"/>
    <w:rsid w:val="007E55CC"/>
    <w:rsid w:val="007E71FE"/>
    <w:rsid w:val="00800C1D"/>
    <w:rsid w:val="00821B7F"/>
    <w:rsid w:val="00821C8C"/>
    <w:rsid w:val="00830BD8"/>
    <w:rsid w:val="00851C98"/>
    <w:rsid w:val="00854E58"/>
    <w:rsid w:val="008561BA"/>
    <w:rsid w:val="00857786"/>
    <w:rsid w:val="008643BB"/>
    <w:rsid w:val="0086477E"/>
    <w:rsid w:val="008668D3"/>
    <w:rsid w:val="008725C4"/>
    <w:rsid w:val="0089205C"/>
    <w:rsid w:val="00895710"/>
    <w:rsid w:val="008A02F5"/>
    <w:rsid w:val="008B51DA"/>
    <w:rsid w:val="008D2261"/>
    <w:rsid w:val="008E5B7B"/>
    <w:rsid w:val="008F0C91"/>
    <w:rsid w:val="00913D07"/>
    <w:rsid w:val="00915018"/>
    <w:rsid w:val="009210F3"/>
    <w:rsid w:val="0093214E"/>
    <w:rsid w:val="009322A3"/>
    <w:rsid w:val="0093488F"/>
    <w:rsid w:val="009469FD"/>
    <w:rsid w:val="0095250C"/>
    <w:rsid w:val="00955064"/>
    <w:rsid w:val="00967776"/>
    <w:rsid w:val="00981DE1"/>
    <w:rsid w:val="00983E57"/>
    <w:rsid w:val="009853F0"/>
    <w:rsid w:val="009C06FE"/>
    <w:rsid w:val="009C4C9A"/>
    <w:rsid w:val="009D1046"/>
    <w:rsid w:val="009E2570"/>
    <w:rsid w:val="009F03DE"/>
    <w:rsid w:val="009F79E0"/>
    <w:rsid w:val="00A03E2C"/>
    <w:rsid w:val="00A11301"/>
    <w:rsid w:val="00A30AD6"/>
    <w:rsid w:val="00A37650"/>
    <w:rsid w:val="00A46037"/>
    <w:rsid w:val="00A6090E"/>
    <w:rsid w:val="00A72B6A"/>
    <w:rsid w:val="00A731C2"/>
    <w:rsid w:val="00A739C2"/>
    <w:rsid w:val="00A857E6"/>
    <w:rsid w:val="00AB1975"/>
    <w:rsid w:val="00AB1A12"/>
    <w:rsid w:val="00AC35E1"/>
    <w:rsid w:val="00AD452D"/>
    <w:rsid w:val="00B1120D"/>
    <w:rsid w:val="00B12289"/>
    <w:rsid w:val="00B137E9"/>
    <w:rsid w:val="00B3013D"/>
    <w:rsid w:val="00B3144A"/>
    <w:rsid w:val="00B5582F"/>
    <w:rsid w:val="00B5620B"/>
    <w:rsid w:val="00B71A35"/>
    <w:rsid w:val="00BA717F"/>
    <w:rsid w:val="00BD60EE"/>
    <w:rsid w:val="00BE784F"/>
    <w:rsid w:val="00C0052C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B6EE9"/>
    <w:rsid w:val="00CC47D2"/>
    <w:rsid w:val="00CC74EE"/>
    <w:rsid w:val="00CD4697"/>
    <w:rsid w:val="00CD6734"/>
    <w:rsid w:val="00CE2DFE"/>
    <w:rsid w:val="00D010AF"/>
    <w:rsid w:val="00D0283B"/>
    <w:rsid w:val="00D24817"/>
    <w:rsid w:val="00D60395"/>
    <w:rsid w:val="00D611E7"/>
    <w:rsid w:val="00D63FFC"/>
    <w:rsid w:val="00D664F5"/>
    <w:rsid w:val="00D71228"/>
    <w:rsid w:val="00D74923"/>
    <w:rsid w:val="00D94615"/>
    <w:rsid w:val="00DA457D"/>
    <w:rsid w:val="00DA4ABE"/>
    <w:rsid w:val="00DA4AC5"/>
    <w:rsid w:val="00DA503D"/>
    <w:rsid w:val="00DA6ED7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2567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0472"/>
    <w:rsid w:val="00F30EEB"/>
    <w:rsid w:val="00F4383F"/>
    <w:rsid w:val="00F45076"/>
    <w:rsid w:val="00F467E1"/>
    <w:rsid w:val="00F63AB4"/>
    <w:rsid w:val="00F909B2"/>
    <w:rsid w:val="00FB35C8"/>
    <w:rsid w:val="00FC1914"/>
    <w:rsid w:val="00FC58BC"/>
    <w:rsid w:val="00FE2327"/>
    <w:rsid w:val="00FE5B8C"/>
    <w:rsid w:val="00FE7760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918AB37-EE11-446A-8BDF-AF50A599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%20Ra&#250;l\Documents\Proyecto%20Integrador%20II\22_Plantilla%20Script%20de%20prueb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594A0-C06B-4412-9CAA-2343F1E44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22_Plantilla Script de prueba</Template>
  <TotalTime>95</TotalTime>
  <Pages>2</Pages>
  <Words>121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Alexander Raúl Cabrera Guevara</dc:creator>
  <cp:keywords/>
  <dc:description/>
  <cp:lastModifiedBy>Alexander Raúl Cabrera Guevara</cp:lastModifiedBy>
  <cp:revision>72</cp:revision>
  <cp:lastPrinted>2003-10-06T13:49:00Z</cp:lastPrinted>
  <dcterms:created xsi:type="dcterms:W3CDTF">2015-09-28T18:19:00Z</dcterms:created>
  <dcterms:modified xsi:type="dcterms:W3CDTF">2015-09-28T21:48:00Z</dcterms:modified>
</cp:coreProperties>
</file>