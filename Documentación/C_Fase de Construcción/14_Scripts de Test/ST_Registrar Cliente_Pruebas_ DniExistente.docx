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772"/>
        <w:gridCol w:w="6521"/>
        <w:gridCol w:w="708"/>
        <w:gridCol w:w="709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 xml:space="preserve">Nombre de la </w:t>
            </w:r>
            <w:r w:rsidR="007E7C68" w:rsidRPr="006B416B">
              <w:rPr>
                <w:b/>
              </w:rPr>
              <w:t>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375819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DNI</w:t>
            </w:r>
            <w:r w:rsidR="00A50A48">
              <w:rPr>
                <w:sz w:val="24"/>
                <w:szCs w:val="24"/>
              </w:rPr>
              <w:t xml:space="preserve"> </w:t>
            </w:r>
            <w:r w:rsidR="00375819">
              <w:rPr>
                <w:sz w:val="24"/>
                <w:szCs w:val="24"/>
              </w:rPr>
              <w:t>Existente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A50A48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366DCF">
              <w:rPr>
                <w:sz w:val="24"/>
                <w:szCs w:val="24"/>
              </w:rPr>
              <w:t xml:space="preserve"> el campo </w:t>
            </w:r>
            <w:r w:rsidR="00366DCF" w:rsidRPr="00366DCF">
              <w:rPr>
                <w:sz w:val="24"/>
                <w:szCs w:val="24"/>
              </w:rPr>
              <w:t xml:space="preserve">« </w:t>
            </w:r>
            <w:r w:rsidR="00366DCF">
              <w:rPr>
                <w:sz w:val="24"/>
                <w:szCs w:val="24"/>
              </w:rPr>
              <w:t xml:space="preserve">Nro. </w:t>
            </w:r>
            <w:proofErr w:type="gramStart"/>
            <w:r w:rsidR="00366DCF">
              <w:rPr>
                <w:sz w:val="24"/>
                <w:szCs w:val="24"/>
              </w:rPr>
              <w:t>de</w:t>
            </w:r>
            <w:proofErr w:type="gramEnd"/>
            <w:r w:rsidR="00366DCF">
              <w:rPr>
                <w:sz w:val="24"/>
                <w:szCs w:val="24"/>
              </w:rPr>
              <w:t xml:space="preserve"> Documento </w:t>
            </w:r>
            <w:r w:rsidR="00366DCF" w:rsidRPr="00366DCF">
              <w:rPr>
                <w:sz w:val="24"/>
                <w:szCs w:val="24"/>
              </w:rPr>
              <w:t>»</w:t>
            </w:r>
            <w:r w:rsidR="00366D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 momento de </w:t>
            </w:r>
            <w:r w:rsidR="00160E9D">
              <w:rPr>
                <w:sz w:val="24"/>
                <w:szCs w:val="24"/>
              </w:rPr>
              <w:t xml:space="preserve">registrar un </w:t>
            </w:r>
            <w:r w:rsidR="00364752">
              <w:rPr>
                <w:sz w:val="24"/>
                <w:szCs w:val="24"/>
              </w:rPr>
              <w:t>cliente</w:t>
            </w:r>
            <w:r w:rsidR="00366DCF">
              <w:rPr>
                <w:sz w:val="24"/>
                <w:szCs w:val="24"/>
              </w:rPr>
              <w:t xml:space="preserve"> con tipo </w:t>
            </w:r>
            <w:r w:rsidR="00A50A48">
              <w:rPr>
                <w:sz w:val="24"/>
                <w:szCs w:val="24"/>
              </w:rPr>
              <w:t>un</w:t>
            </w:r>
            <w:r w:rsidR="00366DCF">
              <w:rPr>
                <w:sz w:val="24"/>
                <w:szCs w:val="24"/>
              </w:rPr>
              <w:t xml:space="preserve"> documento </w:t>
            </w:r>
            <w:r w:rsidR="00160E9D">
              <w:rPr>
                <w:sz w:val="24"/>
                <w:szCs w:val="24"/>
              </w:rPr>
              <w:t>DNI</w:t>
            </w:r>
            <w:r w:rsidR="00A50A48">
              <w:rPr>
                <w:sz w:val="24"/>
                <w:szCs w:val="24"/>
              </w:rPr>
              <w:t xml:space="preserve"> que ya esta registrado en el sistema</w:t>
            </w:r>
            <w:r w:rsidR="00BD60EE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722D" w:rsidRDefault="005C722D" w:rsidP="00FE232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 w:rsidRPr="005C722D">
              <w:rPr>
                <w:sz w:val="24"/>
                <w:szCs w:val="24"/>
              </w:rPr>
              <w:t xml:space="preserve">El usuario debe </w:t>
            </w:r>
            <w:r>
              <w:rPr>
                <w:sz w:val="24"/>
                <w:szCs w:val="24"/>
              </w:rPr>
              <w:t>estar</w:t>
            </w:r>
            <w:r w:rsidRPr="005C722D">
              <w:rPr>
                <w:sz w:val="24"/>
                <w:szCs w:val="24"/>
              </w:rPr>
              <w:t xml:space="preserve"> identificado en el sistema</w:t>
            </w:r>
            <w:r>
              <w:rPr>
                <w:sz w:val="24"/>
                <w:szCs w:val="24"/>
              </w:rPr>
              <w:t>.</w:t>
            </w:r>
          </w:p>
          <w:p w:rsidR="00416404" w:rsidRDefault="00D60395" w:rsidP="00FE232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Elegir </w:t>
            </w:r>
            <w:r w:rsidR="005C722D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de </w:t>
            </w:r>
            <w:r w:rsidR="005C722D">
              <w:rPr>
                <w:sz w:val="24"/>
                <w:szCs w:val="24"/>
              </w:rPr>
              <w:t xml:space="preserve">documento: </w:t>
            </w:r>
            <w:r>
              <w:rPr>
                <w:sz w:val="24"/>
                <w:szCs w:val="24"/>
              </w:rPr>
              <w:t>DNI</w:t>
            </w:r>
          </w:p>
          <w:p w:rsidR="001C21E8" w:rsidRPr="006D70DC" w:rsidRDefault="001C21E8" w:rsidP="00FE232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DNI ingresado por el usuario ya debe estar registrado en el sistema.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D581E" w:rsidRPr="00D00689" w:rsidRDefault="001C21E8" w:rsidP="001C21E8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no permite grabar los datos del nuevo cliente.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D54E6B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D54E6B">
              <w:rPr>
                <w:b/>
                <w:color w:val="70AD47" w:themeColor="accent6"/>
              </w:rPr>
              <w:t>PASO</w:t>
            </w:r>
          </w:p>
        </w:tc>
      </w:tr>
      <w:tr w:rsidR="0078655A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Default="0078655A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Default="0078655A" w:rsidP="0078655A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78655A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854E58" w:rsidRDefault="0078655A" w:rsidP="00D54E6B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Selección el módulo de</w:t>
            </w:r>
            <w:r w:rsidR="00D54E6B">
              <w:rPr>
                <w:sz w:val="24"/>
              </w:rPr>
              <w:t xml:space="preserve"> Registrar</w:t>
            </w:r>
            <w:r>
              <w:rPr>
                <w:sz w:val="24"/>
              </w:rPr>
              <w:t xml:space="preserve"> </w:t>
            </w:r>
            <w:r w:rsidR="00D54E6B">
              <w:rPr>
                <w:sz w:val="24"/>
              </w:rPr>
              <w:t>C</w:t>
            </w:r>
            <w:r w:rsidR="004C7227">
              <w:rPr>
                <w:sz w:val="24"/>
              </w:rPr>
              <w:t>liente.</w:t>
            </w:r>
          </w:p>
        </w:tc>
        <w:tc>
          <w:tcPr>
            <w:tcW w:w="6521" w:type="dxa"/>
            <w:vAlign w:val="center"/>
          </w:tcPr>
          <w:p w:rsidR="0078655A" w:rsidRDefault="0078655A" w:rsidP="00967776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</w:t>
            </w:r>
            <w:r w:rsidR="00D54E6B">
              <w:rPr>
                <w:sz w:val="24"/>
              </w:rPr>
              <w:t xml:space="preserve"> registrar</w:t>
            </w:r>
            <w:r>
              <w:rPr>
                <w:sz w:val="24"/>
              </w:rPr>
              <w:t xml:space="preserve"> </w:t>
            </w:r>
            <w:r w:rsidR="00967776">
              <w:rPr>
                <w:sz w:val="24"/>
              </w:rPr>
              <w:t>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063EE1"/>
        </w:tc>
      </w:tr>
      <w:tr w:rsidR="0078655A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Seleccionar tipo de Documento: DNI.</w:t>
            </w:r>
          </w:p>
        </w:tc>
        <w:tc>
          <w:tcPr>
            <w:tcW w:w="6521" w:type="dxa"/>
            <w:vAlign w:val="center"/>
          </w:tcPr>
          <w:p w:rsidR="0078655A" w:rsidRDefault="0078655A" w:rsidP="00D54E6B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muestra un campo para ingresar el </w:t>
            </w:r>
            <w:r w:rsidR="00D54E6B">
              <w:rPr>
                <w:sz w:val="24"/>
              </w:rPr>
              <w:t>Nro. de Documento</w:t>
            </w:r>
            <w:r>
              <w:rPr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603FD4"/>
        </w:tc>
      </w:tr>
      <w:tr w:rsidR="0078655A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número de DNI.</w:t>
            </w:r>
          </w:p>
        </w:tc>
        <w:tc>
          <w:tcPr>
            <w:tcW w:w="6521" w:type="dxa"/>
            <w:vAlign w:val="center"/>
          </w:tcPr>
          <w:p w:rsidR="0078655A" w:rsidRDefault="00AF44D7" w:rsidP="00D54E6B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DNI ingresado esta con un formato valido por lo que no muestra erro alguno hasta momento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54E6B" w:rsidRDefault="0078655A" w:rsidP="00D54E6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</w:tr>
      <w:tr w:rsidR="00AF44D7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AF44D7" w:rsidRDefault="00AF44D7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AF44D7" w:rsidRDefault="00AF44D7" w:rsidP="00AF44D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DNI Existente.</w:t>
            </w:r>
          </w:p>
        </w:tc>
        <w:tc>
          <w:tcPr>
            <w:tcW w:w="6521" w:type="dxa"/>
            <w:vAlign w:val="center"/>
          </w:tcPr>
          <w:p w:rsidR="00AF44D7" w:rsidRDefault="00AF44D7" w:rsidP="00D54E6B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advierte al usuario que el DNI ingresado ya existe en el sistema.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AF44D7" w:rsidRPr="00D54E6B" w:rsidRDefault="00AF44D7" w:rsidP="00D54E6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AF44D7" w:rsidRDefault="00AF44D7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F44D7" w:rsidRDefault="00AF44D7" w:rsidP="00DA457D">
            <w:pPr>
              <w:pStyle w:val="RowHeadings"/>
              <w:spacing w:line="360" w:lineRule="auto"/>
              <w:jc w:val="center"/>
            </w:pPr>
          </w:p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126"/>
        <w:gridCol w:w="2268"/>
        <w:gridCol w:w="2410"/>
        <w:gridCol w:w="2268"/>
      </w:tblGrid>
      <w:tr w:rsidR="00780A9A" w:rsidRPr="003F7E88" w:rsidTr="00C0052C">
        <w:tc>
          <w:tcPr>
            <w:tcW w:w="138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C005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D54E6B" w:rsidRDefault="00D54E6B" w:rsidP="00D54E6B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D54E6B">
              <w:rPr>
                <w:rFonts w:ascii="Arial" w:hAnsi="Arial" w:cs="Arial"/>
                <w:b/>
              </w:rPr>
              <w:t>VALIDACIONES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544F22">
        <w:trPr>
          <w:trHeight w:val="9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3B77AD" w:rsidRDefault="00AF44D7" w:rsidP="003B77AD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Datos Ingresados Validos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780A9A" w:rsidRPr="007910C1" w:rsidRDefault="003B77AD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7910C1">
              <w:rPr>
                <w:b/>
                <w:color w:val="002060"/>
              </w:rPr>
              <w:t>71621467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780A9A" w:rsidRPr="007910C1" w:rsidRDefault="003B77AD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7910C1">
              <w:rPr>
                <w:b/>
                <w:color w:val="002060"/>
              </w:rPr>
              <w:t>12345678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7910C1" w:rsidRDefault="003B77AD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7910C1">
              <w:rPr>
                <w:b/>
                <w:color w:val="002060"/>
              </w:rPr>
              <w:t>15875248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780A9A" w:rsidRPr="007910C1" w:rsidRDefault="003B77AD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7910C1">
              <w:rPr>
                <w:b/>
                <w:color w:val="002060"/>
              </w:rPr>
              <w:t>96325874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7910C1" w:rsidRDefault="000C4267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0210101</w:t>
            </w:r>
            <w:r w:rsidR="003B77AD" w:rsidRPr="007910C1">
              <w:rPr>
                <w:b/>
                <w:color w:val="002060"/>
              </w:rPr>
              <w:t>1</w:t>
            </w:r>
          </w:p>
        </w:tc>
      </w:tr>
      <w:tr w:rsidR="00AF44D7" w:rsidTr="00544F22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AF44D7" w:rsidRPr="003B77AD" w:rsidRDefault="00AF44D7" w:rsidP="00AF44D7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>
              <w:rPr>
                <w:b/>
              </w:rPr>
              <w:t>Ingresados Inválidos</w:t>
            </w:r>
          </w:p>
        </w:tc>
        <w:tc>
          <w:tcPr>
            <w:tcW w:w="2367" w:type="dxa"/>
            <w:vAlign w:val="center"/>
          </w:tcPr>
          <w:p w:rsidR="00AF44D7" w:rsidRPr="00AF44D7" w:rsidRDefault="00AF44D7" w:rsidP="00AF44D7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AF44D7">
              <w:rPr>
                <w:b/>
                <w:color w:val="FF0000"/>
              </w:rPr>
              <w:t>71621467</w:t>
            </w:r>
          </w:p>
        </w:tc>
        <w:tc>
          <w:tcPr>
            <w:tcW w:w="2126" w:type="dxa"/>
            <w:vAlign w:val="center"/>
          </w:tcPr>
          <w:p w:rsidR="00AF44D7" w:rsidRPr="00AF44D7" w:rsidRDefault="00AF44D7" w:rsidP="00AF44D7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AF44D7">
              <w:rPr>
                <w:b/>
                <w:color w:val="FF0000"/>
              </w:rPr>
              <w:t>12345678</w:t>
            </w:r>
          </w:p>
        </w:tc>
        <w:tc>
          <w:tcPr>
            <w:tcW w:w="2268" w:type="dxa"/>
            <w:vAlign w:val="center"/>
          </w:tcPr>
          <w:p w:rsidR="00AF44D7" w:rsidRPr="00AF44D7" w:rsidRDefault="00AF44D7" w:rsidP="00AF44D7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AF44D7">
              <w:rPr>
                <w:b/>
                <w:color w:val="FF0000"/>
              </w:rPr>
              <w:t>15875248</w:t>
            </w:r>
          </w:p>
        </w:tc>
        <w:tc>
          <w:tcPr>
            <w:tcW w:w="2410" w:type="dxa"/>
            <w:vAlign w:val="center"/>
          </w:tcPr>
          <w:p w:rsidR="00AF44D7" w:rsidRPr="00AF44D7" w:rsidRDefault="00AF44D7" w:rsidP="00AF44D7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AF44D7">
              <w:rPr>
                <w:b/>
                <w:color w:val="FF0000"/>
              </w:rPr>
              <w:t>96325874</w:t>
            </w:r>
          </w:p>
        </w:tc>
        <w:tc>
          <w:tcPr>
            <w:tcW w:w="2268" w:type="dxa"/>
            <w:vAlign w:val="center"/>
          </w:tcPr>
          <w:p w:rsidR="00AF44D7" w:rsidRPr="00AF44D7" w:rsidRDefault="00AF44D7" w:rsidP="00AF44D7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AF44D7">
              <w:rPr>
                <w:b/>
                <w:color w:val="FF0000"/>
              </w:rPr>
              <w:t>02101011</w:t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681" w:rsidRDefault="00D15681">
      <w:r>
        <w:separator/>
      </w:r>
    </w:p>
  </w:endnote>
  <w:endnote w:type="continuationSeparator" w:id="0">
    <w:p w:rsidR="00D15681" w:rsidRDefault="00D1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581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7581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681" w:rsidRDefault="00D15681">
      <w:r>
        <w:separator/>
      </w:r>
    </w:p>
  </w:footnote>
  <w:footnote w:type="continuationSeparator" w:id="0">
    <w:p w:rsidR="00D15681" w:rsidRDefault="00D15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386DBD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2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7E7C68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Validar DNI</w:t>
          </w:r>
        </w:p>
      </w:tc>
      <w:tc>
        <w:tcPr>
          <w:tcW w:w="2799" w:type="dxa"/>
        </w:tcPr>
        <w:p w:rsidR="008B51DA" w:rsidRPr="008B51DA" w:rsidRDefault="008B51DA" w:rsidP="00386DBD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</w:t>
          </w:r>
          <w:r w:rsidR="00386DBD">
            <w:rPr>
              <w:rFonts w:asciiTheme="majorHAnsi" w:hAnsiTheme="majorHAnsi"/>
              <w:b/>
              <w:szCs w:val="24"/>
            </w:rPr>
            <w:t>13</w:t>
          </w:r>
          <w:r w:rsidRPr="008B51DA">
            <w:rPr>
              <w:rFonts w:asciiTheme="majorHAnsi" w:hAnsiTheme="majorHAnsi"/>
              <w:b/>
              <w:szCs w:val="24"/>
            </w:rPr>
            <w:t>/</w:t>
          </w:r>
          <w:r w:rsidR="00386DBD">
            <w:rPr>
              <w:rFonts w:asciiTheme="majorHAnsi" w:hAnsiTheme="majorHAnsi"/>
              <w:b/>
              <w:szCs w:val="24"/>
            </w:rPr>
            <w:t>10</w:t>
          </w:r>
          <w:r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C21E8"/>
    <w:rsid w:val="001D00C4"/>
    <w:rsid w:val="001F01F4"/>
    <w:rsid w:val="001F6448"/>
    <w:rsid w:val="001F7C68"/>
    <w:rsid w:val="002052B0"/>
    <w:rsid w:val="00205D7F"/>
    <w:rsid w:val="00212269"/>
    <w:rsid w:val="00212A3D"/>
    <w:rsid w:val="00217375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66DCF"/>
    <w:rsid w:val="00374830"/>
    <w:rsid w:val="00375819"/>
    <w:rsid w:val="00382D26"/>
    <w:rsid w:val="00386DBD"/>
    <w:rsid w:val="003910B3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6703C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C722D"/>
    <w:rsid w:val="005E1449"/>
    <w:rsid w:val="005E2ADA"/>
    <w:rsid w:val="005F0EB8"/>
    <w:rsid w:val="005F3A68"/>
    <w:rsid w:val="00604AE4"/>
    <w:rsid w:val="00606317"/>
    <w:rsid w:val="00620950"/>
    <w:rsid w:val="00635CE7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7E7C68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C06FE"/>
    <w:rsid w:val="009C4C9A"/>
    <w:rsid w:val="009D1046"/>
    <w:rsid w:val="009E2570"/>
    <w:rsid w:val="009F03DE"/>
    <w:rsid w:val="00A03E2C"/>
    <w:rsid w:val="00A11301"/>
    <w:rsid w:val="00A30AD6"/>
    <w:rsid w:val="00A37650"/>
    <w:rsid w:val="00A46037"/>
    <w:rsid w:val="00A50A48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D581E"/>
    <w:rsid w:val="00AF44D7"/>
    <w:rsid w:val="00B1120D"/>
    <w:rsid w:val="00B12289"/>
    <w:rsid w:val="00B137E9"/>
    <w:rsid w:val="00B226A4"/>
    <w:rsid w:val="00B3013D"/>
    <w:rsid w:val="00B3144A"/>
    <w:rsid w:val="00B5582F"/>
    <w:rsid w:val="00B5620B"/>
    <w:rsid w:val="00B71A35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55826"/>
    <w:rsid w:val="00C87E36"/>
    <w:rsid w:val="00C94212"/>
    <w:rsid w:val="00CB6EE9"/>
    <w:rsid w:val="00CC47D2"/>
    <w:rsid w:val="00CC74EE"/>
    <w:rsid w:val="00CD4697"/>
    <w:rsid w:val="00CD6734"/>
    <w:rsid w:val="00CE2DFE"/>
    <w:rsid w:val="00D00689"/>
    <w:rsid w:val="00D010AF"/>
    <w:rsid w:val="00D0283B"/>
    <w:rsid w:val="00D15681"/>
    <w:rsid w:val="00D24817"/>
    <w:rsid w:val="00D54E6B"/>
    <w:rsid w:val="00D60395"/>
    <w:rsid w:val="00D611E7"/>
    <w:rsid w:val="00D63FFC"/>
    <w:rsid w:val="00D664F5"/>
    <w:rsid w:val="00D71228"/>
    <w:rsid w:val="00D74923"/>
    <w:rsid w:val="00D901D5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909B2"/>
    <w:rsid w:val="00FA5710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8F92C-2E40-460A-B8D7-0C2336F1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269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75</cp:revision>
  <cp:lastPrinted>2003-10-06T13:49:00Z</cp:lastPrinted>
  <dcterms:created xsi:type="dcterms:W3CDTF">2015-09-28T18:19:00Z</dcterms:created>
  <dcterms:modified xsi:type="dcterms:W3CDTF">2015-10-13T21:23:00Z</dcterms:modified>
</cp:coreProperties>
</file>