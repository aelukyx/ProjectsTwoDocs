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8AF" w:rsidRPr="00335B2C" w:rsidRDefault="008758AF" w:rsidP="008758AF">
      <w:pPr>
        <w:pStyle w:val="MTtulo1"/>
        <w:spacing w:before="0" w:after="0" w:line="360" w:lineRule="auto"/>
        <w:ind w:left="1416"/>
        <w:jc w:val="right"/>
        <w:rPr>
          <w:lang w:val="es-PE"/>
        </w:rPr>
      </w:pPr>
      <w:bookmarkStart w:id="0" w:name="_Toc369572270"/>
    </w:p>
    <w:p w:rsidR="008758AF" w:rsidRPr="00335B2C" w:rsidRDefault="008758AF" w:rsidP="008758AF">
      <w:pPr>
        <w:pStyle w:val="MTtulo1"/>
        <w:spacing w:before="0" w:after="0" w:line="360" w:lineRule="auto"/>
        <w:ind w:left="1416"/>
        <w:jc w:val="right"/>
        <w:rPr>
          <w:lang w:val="es-PE"/>
        </w:rPr>
      </w:pPr>
    </w:p>
    <w:p w:rsidR="008758AF" w:rsidRPr="00335B2C" w:rsidRDefault="008758AF" w:rsidP="008758AF">
      <w:pPr>
        <w:pStyle w:val="MTtulo1"/>
        <w:spacing w:before="0" w:after="0" w:line="360" w:lineRule="auto"/>
        <w:ind w:left="1416"/>
        <w:jc w:val="right"/>
        <w:rPr>
          <w:lang w:val="es-PE"/>
        </w:rPr>
      </w:pPr>
    </w:p>
    <w:p w:rsidR="008758AF" w:rsidRPr="00335B2C" w:rsidRDefault="008758AF" w:rsidP="008758AF">
      <w:pPr>
        <w:pStyle w:val="MTtulo1"/>
        <w:spacing w:before="0" w:after="0" w:line="360" w:lineRule="auto"/>
        <w:ind w:left="1416"/>
        <w:jc w:val="right"/>
        <w:rPr>
          <w:lang w:val="es-PE"/>
        </w:rPr>
      </w:pPr>
    </w:p>
    <w:p w:rsidR="008758AF" w:rsidRPr="00335B2C" w:rsidRDefault="008758AF" w:rsidP="008758AF">
      <w:pPr>
        <w:pStyle w:val="MTtulo1"/>
        <w:spacing w:before="0" w:after="0" w:line="360" w:lineRule="auto"/>
        <w:ind w:left="1416"/>
        <w:jc w:val="right"/>
        <w:rPr>
          <w:lang w:val="es-PE"/>
        </w:rPr>
      </w:pPr>
    </w:p>
    <w:p w:rsidR="008758AF" w:rsidRPr="00335B2C" w:rsidRDefault="008758AF" w:rsidP="008758AF">
      <w:pPr>
        <w:pStyle w:val="MTtulo1"/>
        <w:spacing w:before="0" w:after="0" w:line="360" w:lineRule="auto"/>
        <w:ind w:left="1416"/>
        <w:jc w:val="right"/>
        <w:rPr>
          <w:lang w:val="es-PE"/>
        </w:rPr>
      </w:pPr>
      <w:r w:rsidRPr="00335B2C">
        <w:rPr>
          <w:lang w:val="es-PE"/>
        </w:rPr>
        <w:t>Sistema de Transporte y Turismo</w:t>
      </w:r>
    </w:p>
    <w:p w:rsidR="008758AF" w:rsidRPr="00335B2C" w:rsidRDefault="008758AF" w:rsidP="008758AF">
      <w:pPr>
        <w:pStyle w:val="MTtulo1"/>
        <w:spacing w:before="0" w:after="0" w:line="360" w:lineRule="auto"/>
        <w:ind w:left="1416"/>
        <w:jc w:val="right"/>
        <w:rPr>
          <w:lang w:val="es-PE"/>
        </w:rPr>
      </w:pPr>
      <w:proofErr w:type="spellStart"/>
      <w:r w:rsidRPr="00335B2C">
        <w:rPr>
          <w:lang w:val="es-PE"/>
        </w:rPr>
        <w:t>Hualgayoc</w:t>
      </w:r>
      <w:bookmarkEnd w:id="0"/>
      <w:proofErr w:type="spellEnd"/>
    </w:p>
    <w:p w:rsidR="008758AF" w:rsidRPr="00335B2C" w:rsidRDefault="008758AF" w:rsidP="008758AF">
      <w:pPr>
        <w:pStyle w:val="Puesto"/>
        <w:spacing w:line="360" w:lineRule="auto"/>
        <w:jc w:val="right"/>
        <w:rPr>
          <w:rFonts w:cs="Arial"/>
        </w:rPr>
      </w:pPr>
      <w:r w:rsidRPr="00335B2C">
        <w:rPr>
          <w:rFonts w:cs="Arial"/>
        </w:rPr>
        <w:t>Especificación de Caso de Uso:</w:t>
      </w:r>
    </w:p>
    <w:p w:rsidR="008758AF" w:rsidRPr="00335B2C" w:rsidRDefault="008758AF" w:rsidP="008758AF">
      <w:pPr>
        <w:spacing w:line="360" w:lineRule="auto"/>
        <w:jc w:val="right"/>
        <w:rPr>
          <w:rFonts w:ascii="Arial" w:hAnsi="Arial" w:cs="Arial"/>
        </w:rPr>
      </w:pPr>
      <w:r w:rsidRPr="00335B2C">
        <w:rPr>
          <w:rFonts w:ascii="Arial" w:hAnsi="Arial" w:cs="Arial"/>
          <w:b/>
          <w:bCs/>
          <w:sz w:val="36"/>
          <w:szCs w:val="36"/>
          <w:lang w:eastAsia="es-PE"/>
        </w:rPr>
        <w:t xml:space="preserve">Modificar </w:t>
      </w:r>
      <w:r w:rsidRPr="00335B2C">
        <w:rPr>
          <w:rFonts w:ascii="Arial" w:hAnsi="Arial" w:cs="Arial"/>
          <w:b/>
          <w:bCs/>
          <w:sz w:val="36"/>
          <w:szCs w:val="36"/>
          <w:lang w:eastAsia="es-PE"/>
        </w:rPr>
        <w:t>Cliente</w:t>
      </w:r>
    </w:p>
    <w:p w:rsidR="008758AF" w:rsidRPr="00335B2C" w:rsidRDefault="008758AF" w:rsidP="008758AF">
      <w:pPr>
        <w:pStyle w:val="Puesto"/>
        <w:spacing w:line="360" w:lineRule="auto"/>
        <w:jc w:val="right"/>
        <w:rPr>
          <w:rFonts w:cs="Arial"/>
          <w:sz w:val="28"/>
        </w:rPr>
      </w:pPr>
      <w:r w:rsidRPr="00335B2C">
        <w:rPr>
          <w:rFonts w:cs="Arial"/>
          <w:sz w:val="28"/>
        </w:rPr>
        <w:t>Versión 1.0</w:t>
      </w:r>
    </w:p>
    <w:p w:rsidR="006F73FF" w:rsidRPr="00335B2C" w:rsidRDefault="006F73FF">
      <w:pPr>
        <w:pStyle w:val="Puesto"/>
        <w:rPr>
          <w:sz w:val="28"/>
        </w:rPr>
      </w:pPr>
    </w:p>
    <w:p w:rsidR="006A48B1" w:rsidRPr="00335B2C" w:rsidRDefault="006A48B1">
      <w:pPr>
        <w:widowControl/>
        <w:spacing w:line="240" w:lineRule="auto"/>
        <w:rPr>
          <w:rFonts w:ascii="Arial" w:hAnsi="Arial"/>
          <w:b/>
          <w:sz w:val="36"/>
        </w:rPr>
      </w:pPr>
      <w:r w:rsidRPr="00335B2C">
        <w:br w:type="page"/>
      </w:r>
    </w:p>
    <w:p w:rsidR="006A48B1" w:rsidRPr="00335B2C" w:rsidRDefault="006A48B1" w:rsidP="006A48B1">
      <w:pPr>
        <w:pStyle w:val="Puesto"/>
        <w:spacing w:line="360" w:lineRule="auto"/>
        <w:rPr>
          <w:rFonts w:ascii="Verdana" w:hAnsi="Verdana" w:cs="Arial"/>
          <w:sz w:val="32"/>
        </w:rPr>
      </w:pPr>
      <w:bookmarkStart w:id="1" w:name="_Toc126600383"/>
      <w:bookmarkStart w:id="2" w:name="_Toc418598693"/>
      <w:bookmarkStart w:id="3" w:name="_Toc423410239"/>
      <w:bookmarkStart w:id="4" w:name="_Toc425054505"/>
      <w:r w:rsidRPr="00335B2C">
        <w:rPr>
          <w:rFonts w:ascii="Verdana" w:hAnsi="Verdana"/>
          <w:sz w:val="32"/>
        </w:rPr>
        <w:lastRenderedPageBreak/>
        <w:t xml:space="preserve">Sistema de Transporte y Turismo </w:t>
      </w:r>
      <w:proofErr w:type="spellStart"/>
      <w:r w:rsidRPr="00335B2C">
        <w:rPr>
          <w:rFonts w:ascii="Verdana" w:hAnsi="Verdana"/>
          <w:sz w:val="32"/>
        </w:rPr>
        <w:t>Hualgayoc</w:t>
      </w:r>
      <w:proofErr w:type="spellEnd"/>
    </w:p>
    <w:p w:rsidR="006A48B1" w:rsidRPr="00335B2C" w:rsidRDefault="006A48B1" w:rsidP="006A48B1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cs="Arial"/>
          <w:bCs/>
          <w:sz w:val="32"/>
          <w:szCs w:val="36"/>
          <w:lang w:val="es-PE" w:eastAsia="es-PE"/>
        </w:rPr>
      </w:pPr>
      <w:bookmarkStart w:id="5" w:name="_Toc423410237"/>
      <w:bookmarkStart w:id="6" w:name="_Toc425054503"/>
      <w:r w:rsidRPr="00335B2C">
        <w:rPr>
          <w:rFonts w:cs="Arial"/>
          <w:sz w:val="32"/>
          <w:lang w:val="es-PE"/>
        </w:rPr>
        <w:t xml:space="preserve">Caso de Uso: </w:t>
      </w:r>
      <w:bookmarkEnd w:id="5"/>
      <w:bookmarkEnd w:id="6"/>
      <w:r w:rsidRPr="00335B2C">
        <w:rPr>
          <w:rFonts w:cs="Arial"/>
          <w:bCs/>
          <w:sz w:val="32"/>
          <w:szCs w:val="36"/>
          <w:lang w:val="es-PE" w:eastAsia="es-PE"/>
        </w:rPr>
        <w:t xml:space="preserve">Modificar </w:t>
      </w:r>
      <w:r w:rsidRPr="00335B2C">
        <w:rPr>
          <w:rFonts w:cs="Arial"/>
          <w:bCs/>
          <w:sz w:val="32"/>
          <w:szCs w:val="36"/>
          <w:lang w:val="es-PE" w:eastAsia="es-PE"/>
        </w:rPr>
        <w:t>Cliente</w:t>
      </w:r>
    </w:p>
    <w:p w:rsidR="0012619B" w:rsidRPr="00335B2C" w:rsidRDefault="0012619B" w:rsidP="0012619B">
      <w:pPr>
        <w:pStyle w:val="Prrafodelista"/>
        <w:numPr>
          <w:ilvl w:val="0"/>
          <w:numId w:val="38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335B2C">
        <w:rPr>
          <w:rFonts w:ascii="Century Gothic" w:hAnsi="Century Gothic"/>
          <w:b/>
          <w:sz w:val="28"/>
          <w:lang w:eastAsia="es-PE"/>
        </w:rPr>
        <w:t>Breve Descripción</w:t>
      </w:r>
    </w:p>
    <w:p w:rsidR="0012619B" w:rsidRPr="00335B2C" w:rsidRDefault="0012619B" w:rsidP="0012619B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t>El presente caso de uso permite registrar datos de un cliente.</w:t>
      </w:r>
    </w:p>
    <w:p w:rsidR="0012619B" w:rsidRPr="00335B2C" w:rsidRDefault="0012619B" w:rsidP="0012619B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12619B" w:rsidRPr="00335B2C" w:rsidRDefault="0012619B" w:rsidP="0012619B">
      <w:pPr>
        <w:pStyle w:val="Prrafodelista"/>
        <w:numPr>
          <w:ilvl w:val="0"/>
          <w:numId w:val="38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335B2C">
        <w:rPr>
          <w:rFonts w:ascii="Century Gothic" w:hAnsi="Century Gothic"/>
          <w:b/>
          <w:sz w:val="28"/>
          <w:lang w:eastAsia="es-PE"/>
        </w:rPr>
        <w:t>Actores</w:t>
      </w:r>
    </w:p>
    <w:p w:rsidR="0012619B" w:rsidRPr="00335B2C" w:rsidRDefault="0012619B" w:rsidP="0012619B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t>Usuarios</w:t>
      </w:r>
    </w:p>
    <w:p w:rsidR="0012619B" w:rsidRPr="00335B2C" w:rsidRDefault="0012619B" w:rsidP="0012619B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12619B" w:rsidRPr="00335B2C" w:rsidRDefault="0012619B" w:rsidP="0012619B">
      <w:pPr>
        <w:pStyle w:val="Prrafodelista"/>
        <w:numPr>
          <w:ilvl w:val="0"/>
          <w:numId w:val="38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335B2C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12619B" w:rsidRPr="00335B2C" w:rsidRDefault="0012619B" w:rsidP="0012619B">
      <w:pPr>
        <w:pStyle w:val="Prrafodelista"/>
        <w:numPr>
          <w:ilvl w:val="0"/>
          <w:numId w:val="39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t xml:space="preserve">El caso de uso se inicia cuando se desea </w:t>
      </w:r>
      <w:r w:rsidR="0038796D">
        <w:rPr>
          <w:rFonts w:asciiTheme="minorHAnsi" w:hAnsiTheme="minorHAnsi"/>
          <w:sz w:val="24"/>
          <w:lang w:eastAsia="es-PE"/>
        </w:rPr>
        <w:t>modificar un</w:t>
      </w:r>
      <w:r w:rsidRPr="00335B2C">
        <w:rPr>
          <w:rFonts w:asciiTheme="minorHAnsi" w:hAnsiTheme="minorHAnsi"/>
          <w:sz w:val="24"/>
          <w:lang w:eastAsia="es-PE"/>
        </w:rPr>
        <w:t xml:space="preserve"> cliente.</w:t>
      </w:r>
    </w:p>
    <w:p w:rsidR="0012619B" w:rsidRPr="00335B2C" w:rsidRDefault="0012619B" w:rsidP="0012619B">
      <w:pPr>
        <w:pStyle w:val="Prrafodelista"/>
        <w:numPr>
          <w:ilvl w:val="0"/>
          <w:numId w:val="39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t xml:space="preserve">El usuario </w:t>
      </w:r>
      <w:r w:rsidR="0038796D">
        <w:rPr>
          <w:rFonts w:asciiTheme="minorHAnsi" w:hAnsiTheme="minorHAnsi"/>
          <w:sz w:val="24"/>
          <w:lang w:eastAsia="es-PE"/>
        </w:rPr>
        <w:t>selecciona</w:t>
      </w:r>
      <w:r w:rsidRPr="00335B2C">
        <w:rPr>
          <w:rFonts w:asciiTheme="minorHAnsi" w:hAnsiTheme="minorHAnsi"/>
          <w:sz w:val="24"/>
          <w:lang w:eastAsia="es-PE"/>
        </w:rPr>
        <w:t xml:space="preserve"> </w:t>
      </w:r>
      <w:r w:rsidR="0038796D">
        <w:rPr>
          <w:rFonts w:asciiTheme="minorHAnsi" w:hAnsiTheme="minorHAnsi"/>
          <w:sz w:val="24"/>
          <w:lang w:eastAsia="es-PE"/>
        </w:rPr>
        <w:t>modificar</w:t>
      </w:r>
      <w:r w:rsidRPr="00335B2C">
        <w:rPr>
          <w:rFonts w:asciiTheme="minorHAnsi" w:hAnsiTheme="minorHAnsi"/>
          <w:sz w:val="24"/>
          <w:lang w:eastAsia="es-PE"/>
        </w:rPr>
        <w:t xml:space="preserve"> cliente.</w:t>
      </w:r>
    </w:p>
    <w:p w:rsidR="0012619B" w:rsidRPr="00335B2C" w:rsidRDefault="0012619B" w:rsidP="0012619B">
      <w:pPr>
        <w:pStyle w:val="Prrafodelista"/>
        <w:numPr>
          <w:ilvl w:val="0"/>
          <w:numId w:val="39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t xml:space="preserve">El Usuario </w:t>
      </w:r>
      <w:r w:rsidR="0038796D">
        <w:rPr>
          <w:rFonts w:asciiTheme="minorHAnsi" w:hAnsiTheme="minorHAnsi"/>
          <w:sz w:val="24"/>
          <w:lang w:eastAsia="es-PE"/>
        </w:rPr>
        <w:t>modifica</w:t>
      </w:r>
      <w:r w:rsidRPr="00335B2C">
        <w:rPr>
          <w:rFonts w:asciiTheme="minorHAnsi" w:hAnsiTheme="minorHAnsi"/>
          <w:sz w:val="24"/>
          <w:lang w:eastAsia="es-PE"/>
        </w:rPr>
        <w:t xml:space="preserve"> el Nro. de Documento.</w:t>
      </w:r>
    </w:p>
    <w:p w:rsidR="0012619B" w:rsidRDefault="0012619B" w:rsidP="0038796D">
      <w:pPr>
        <w:pStyle w:val="Prrafodelista"/>
        <w:numPr>
          <w:ilvl w:val="0"/>
          <w:numId w:val="39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t xml:space="preserve">El usuario </w:t>
      </w:r>
      <w:r w:rsidR="0038796D">
        <w:rPr>
          <w:rFonts w:asciiTheme="minorHAnsi" w:hAnsiTheme="minorHAnsi"/>
          <w:sz w:val="24"/>
          <w:lang w:eastAsia="es-PE"/>
        </w:rPr>
        <w:t>modifica</w:t>
      </w:r>
      <w:r w:rsidR="0038796D" w:rsidRPr="00335B2C">
        <w:rPr>
          <w:rFonts w:asciiTheme="minorHAnsi" w:hAnsiTheme="minorHAnsi"/>
          <w:sz w:val="24"/>
          <w:lang w:eastAsia="es-PE"/>
        </w:rPr>
        <w:t xml:space="preserve"> </w:t>
      </w:r>
      <w:r w:rsidRPr="00335B2C">
        <w:rPr>
          <w:rFonts w:asciiTheme="minorHAnsi" w:hAnsiTheme="minorHAnsi"/>
          <w:sz w:val="24"/>
          <w:lang w:eastAsia="es-PE"/>
        </w:rPr>
        <w:t xml:space="preserve">datos </w:t>
      </w:r>
      <w:r w:rsidR="0038796D">
        <w:rPr>
          <w:rFonts w:asciiTheme="minorHAnsi" w:hAnsiTheme="minorHAnsi"/>
          <w:sz w:val="24"/>
          <w:lang w:eastAsia="es-PE"/>
        </w:rPr>
        <w:t>deseados.</w:t>
      </w:r>
    </w:p>
    <w:p w:rsidR="0038796D" w:rsidRPr="00335B2C" w:rsidRDefault="0038796D" w:rsidP="0038796D">
      <w:pPr>
        <w:pStyle w:val="Prrafodelista"/>
        <w:numPr>
          <w:ilvl w:val="0"/>
          <w:numId w:val="39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sistema pide confirmación de la modificación.</w:t>
      </w:r>
    </w:p>
    <w:p w:rsidR="0012619B" w:rsidRPr="00335B2C" w:rsidRDefault="0012619B" w:rsidP="0012619B">
      <w:pPr>
        <w:pStyle w:val="Prrafodelista"/>
        <w:numPr>
          <w:ilvl w:val="0"/>
          <w:numId w:val="39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t xml:space="preserve">El sistema </w:t>
      </w:r>
      <w:proofErr w:type="gramStart"/>
      <w:r w:rsidRPr="00335B2C">
        <w:rPr>
          <w:rFonts w:asciiTheme="minorHAnsi" w:hAnsiTheme="minorHAnsi"/>
          <w:sz w:val="24"/>
          <w:lang w:eastAsia="es-PE"/>
        </w:rPr>
        <w:t>valida</w:t>
      </w:r>
      <w:proofErr w:type="gramEnd"/>
      <w:r w:rsidRPr="00335B2C">
        <w:rPr>
          <w:rFonts w:asciiTheme="minorHAnsi" w:hAnsiTheme="minorHAnsi"/>
          <w:sz w:val="24"/>
          <w:lang w:eastAsia="es-PE"/>
        </w:rPr>
        <w:t xml:space="preserve"> la información ingresada.</w:t>
      </w:r>
    </w:p>
    <w:p w:rsidR="0012619B" w:rsidRPr="00335B2C" w:rsidRDefault="0012619B" w:rsidP="0012619B">
      <w:pPr>
        <w:pStyle w:val="Prrafodelista"/>
        <w:numPr>
          <w:ilvl w:val="0"/>
          <w:numId w:val="39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t>El sistema</w:t>
      </w:r>
      <w:r w:rsidR="0038796D">
        <w:rPr>
          <w:rFonts w:asciiTheme="minorHAnsi" w:hAnsiTheme="minorHAnsi"/>
          <w:sz w:val="24"/>
          <w:lang w:eastAsia="es-PE"/>
        </w:rPr>
        <w:t xml:space="preserve"> guarda la modificación </w:t>
      </w:r>
      <w:r w:rsidRPr="00335B2C">
        <w:rPr>
          <w:rFonts w:asciiTheme="minorHAnsi" w:hAnsiTheme="minorHAnsi"/>
          <w:sz w:val="24"/>
          <w:lang w:eastAsia="es-PE"/>
        </w:rPr>
        <w:t>del cliente</w:t>
      </w:r>
    </w:p>
    <w:p w:rsidR="0012619B" w:rsidRPr="00335B2C" w:rsidRDefault="0012619B" w:rsidP="0012619B">
      <w:pPr>
        <w:pStyle w:val="Prrafodelista"/>
        <w:numPr>
          <w:ilvl w:val="0"/>
          <w:numId w:val="39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t>El caso de uso termina.</w:t>
      </w:r>
    </w:p>
    <w:p w:rsidR="0012619B" w:rsidRPr="00335B2C" w:rsidRDefault="0012619B" w:rsidP="0012619B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12619B" w:rsidRPr="00335B2C" w:rsidRDefault="0012619B" w:rsidP="0012619B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12619B" w:rsidRPr="00335B2C" w:rsidRDefault="0012619B" w:rsidP="0012619B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12619B" w:rsidRPr="00335B2C" w:rsidRDefault="0012619B" w:rsidP="0012619B">
      <w:pPr>
        <w:pStyle w:val="Prrafodelista"/>
        <w:numPr>
          <w:ilvl w:val="0"/>
          <w:numId w:val="38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335B2C">
        <w:rPr>
          <w:rFonts w:ascii="Century Gothic" w:hAnsi="Century Gothic"/>
          <w:b/>
          <w:sz w:val="28"/>
          <w:lang w:eastAsia="es-PE"/>
        </w:rPr>
        <w:t>Flujos Alternativos</w:t>
      </w:r>
    </w:p>
    <w:p w:rsidR="0012619B" w:rsidRPr="00335B2C" w:rsidRDefault="0012619B" w:rsidP="0012619B">
      <w:pPr>
        <w:pStyle w:val="Prrafodelista"/>
        <w:numPr>
          <w:ilvl w:val="0"/>
          <w:numId w:val="40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335B2C">
        <w:rPr>
          <w:rFonts w:asciiTheme="minorHAnsi" w:hAnsiTheme="minorHAnsi"/>
          <w:b/>
          <w:sz w:val="24"/>
          <w:lang w:eastAsia="es-PE"/>
        </w:rPr>
        <w:t>Cancelar Acción</w:t>
      </w:r>
    </w:p>
    <w:p w:rsidR="0012619B" w:rsidRPr="00335B2C" w:rsidRDefault="0012619B" w:rsidP="0012619B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t>El usuario decide en cualquier punto durante la ejecución del caso de uso cancelar la acción.</w:t>
      </w:r>
    </w:p>
    <w:p w:rsidR="0012619B" w:rsidRPr="00335B2C" w:rsidRDefault="0012619B" w:rsidP="0012619B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t>El sistema pide al usuario que confirme la operación.</w:t>
      </w:r>
    </w:p>
    <w:p w:rsidR="0012619B" w:rsidRPr="00335B2C" w:rsidRDefault="0012619B" w:rsidP="0012619B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t>El usuario confirma</w:t>
      </w:r>
    </w:p>
    <w:p w:rsidR="0012619B" w:rsidRPr="00335B2C" w:rsidRDefault="0012619B" w:rsidP="0012619B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t>El caso de uso termina</w:t>
      </w:r>
    </w:p>
    <w:p w:rsidR="0012619B" w:rsidRPr="00335B2C" w:rsidRDefault="0012619B" w:rsidP="0012619B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</w:p>
    <w:p w:rsidR="0012619B" w:rsidRPr="00335B2C" w:rsidRDefault="0012619B" w:rsidP="0012619B">
      <w:pPr>
        <w:pStyle w:val="Prrafodelista"/>
        <w:numPr>
          <w:ilvl w:val="0"/>
          <w:numId w:val="40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335B2C">
        <w:rPr>
          <w:rFonts w:asciiTheme="minorHAnsi" w:hAnsiTheme="minorHAnsi"/>
          <w:b/>
          <w:sz w:val="24"/>
          <w:lang w:eastAsia="es-PE"/>
        </w:rPr>
        <w:t>Usuario Ingresa Datos Erróneos</w:t>
      </w:r>
    </w:p>
    <w:p w:rsidR="0012619B" w:rsidRPr="00335B2C" w:rsidRDefault="0012619B" w:rsidP="0012619B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lastRenderedPageBreak/>
        <w:t>En el punto del Flujo Básico (h), el sistema encuentra información faltante, errónea o repetida.</w:t>
      </w:r>
    </w:p>
    <w:p w:rsidR="0012619B" w:rsidRPr="00335B2C" w:rsidRDefault="0012619B" w:rsidP="0012619B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t>El sistema informa sobre error en los datos.</w:t>
      </w:r>
    </w:p>
    <w:p w:rsidR="0012619B" w:rsidRPr="00335B2C" w:rsidRDefault="0012619B" w:rsidP="0012619B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t>El caso de uso retorna al punto (e) del flujo básico.</w:t>
      </w:r>
    </w:p>
    <w:p w:rsidR="0012619B" w:rsidRPr="00335B2C" w:rsidRDefault="0012619B" w:rsidP="0012619B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12619B" w:rsidRPr="00335B2C" w:rsidRDefault="0012619B" w:rsidP="0012619B">
      <w:pPr>
        <w:pStyle w:val="Prrafodelista"/>
        <w:numPr>
          <w:ilvl w:val="0"/>
          <w:numId w:val="38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335B2C">
        <w:rPr>
          <w:rFonts w:ascii="Century Gothic" w:hAnsi="Century Gothic"/>
          <w:b/>
          <w:sz w:val="28"/>
          <w:lang w:eastAsia="es-PE"/>
        </w:rPr>
        <w:t>Escenarios Clave</w:t>
      </w:r>
    </w:p>
    <w:p w:rsidR="0012619B" w:rsidRPr="00335B2C" w:rsidRDefault="0012619B" w:rsidP="0012619B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t>Ninguno</w:t>
      </w:r>
    </w:p>
    <w:p w:rsidR="0012619B" w:rsidRPr="00335B2C" w:rsidRDefault="0012619B" w:rsidP="0012619B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12619B" w:rsidRPr="00335B2C" w:rsidRDefault="0012619B" w:rsidP="0012619B">
      <w:pPr>
        <w:pStyle w:val="Prrafodelista"/>
        <w:numPr>
          <w:ilvl w:val="0"/>
          <w:numId w:val="38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335B2C">
        <w:rPr>
          <w:rFonts w:ascii="Century Gothic" w:hAnsi="Century Gothic"/>
          <w:b/>
          <w:sz w:val="28"/>
          <w:lang w:eastAsia="es-PE"/>
        </w:rPr>
        <w:t>Post condiciones</w:t>
      </w:r>
    </w:p>
    <w:p w:rsidR="0012619B" w:rsidRPr="00335B2C" w:rsidRDefault="0012619B" w:rsidP="0012619B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sz w:val="24"/>
          <w:lang w:eastAsia="es-PE"/>
        </w:rPr>
        <w:t>Al terminar, este deberá guardar los datos ingresados y/o modificados luego se cierra el sistema.</w:t>
      </w:r>
    </w:p>
    <w:p w:rsidR="0012619B" w:rsidRPr="00335B2C" w:rsidRDefault="0012619B" w:rsidP="0012619B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12619B" w:rsidRPr="00335B2C" w:rsidRDefault="0012619B" w:rsidP="0012619B">
      <w:pPr>
        <w:pStyle w:val="Prrafodelista"/>
        <w:numPr>
          <w:ilvl w:val="0"/>
          <w:numId w:val="38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335B2C">
        <w:rPr>
          <w:rFonts w:ascii="Century Gothic" w:hAnsi="Century Gothic"/>
          <w:b/>
          <w:sz w:val="28"/>
          <w:lang w:eastAsia="es-PE"/>
        </w:rPr>
        <w:t>Requisitos Especiales</w:t>
      </w:r>
    </w:p>
    <w:p w:rsidR="0012619B" w:rsidRPr="00335B2C" w:rsidRDefault="0012619B" w:rsidP="0012619B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335B2C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335B2C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335B2C">
        <w:rPr>
          <w:rFonts w:asciiTheme="minorHAnsi" w:hAnsiTheme="minorHAnsi"/>
          <w:b/>
          <w:sz w:val="24"/>
          <w:lang w:eastAsia="es-PE"/>
        </w:rPr>
        <w:t>: WC-1]</w:t>
      </w:r>
      <w:r w:rsidRPr="00335B2C">
        <w:rPr>
          <w:rFonts w:asciiTheme="minorHAnsi" w:hAnsiTheme="minorHAnsi"/>
          <w:sz w:val="24"/>
          <w:lang w:eastAsia="es-PE"/>
        </w:rPr>
        <w:t xml:space="preserve"> El sistema deberá estar conectado a la base de datos.</w:t>
      </w:r>
    </w:p>
    <w:p w:rsidR="0012619B" w:rsidRPr="00335B2C" w:rsidRDefault="0012619B" w:rsidP="0012619B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bookmarkEnd w:id="1"/>
    <w:bookmarkEnd w:id="2"/>
    <w:bookmarkEnd w:id="3"/>
    <w:bookmarkEnd w:id="4"/>
    <w:p w:rsidR="0012619B" w:rsidRPr="00335B2C" w:rsidRDefault="0012619B" w:rsidP="0012619B">
      <w:pPr>
        <w:rPr>
          <w:lang w:eastAsia="es-PE"/>
        </w:rPr>
      </w:pPr>
    </w:p>
    <w:sectPr w:rsidR="0012619B" w:rsidRPr="00335B2C" w:rsidSect="006D1A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716" w:rsidRDefault="00880716">
      <w:r>
        <w:separator/>
      </w:r>
    </w:p>
  </w:endnote>
  <w:endnote w:type="continuationSeparator" w:id="0">
    <w:p w:rsidR="00880716" w:rsidRDefault="00880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7D2" w:rsidRDefault="005717D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7D2" w:rsidRPr="00162FBC" w:rsidRDefault="005717D2" w:rsidP="005717D2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Pr="005717D2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Pr="005717D2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  <w:p w:rsidR="00FA498B" w:rsidRPr="005717D2" w:rsidRDefault="00FA498B" w:rsidP="005717D2">
    <w:pPr>
      <w:pStyle w:val="Piedepgina"/>
    </w:pPr>
    <w:bookmarkStart w:id="7" w:name="_GoBack"/>
    <w:bookmarkEnd w:id="7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7D2" w:rsidRDefault="005717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716" w:rsidRDefault="00880716">
      <w:r>
        <w:separator/>
      </w:r>
    </w:p>
  </w:footnote>
  <w:footnote w:type="continuationSeparator" w:id="0">
    <w:p w:rsidR="00880716" w:rsidRDefault="008807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7D2" w:rsidRDefault="005717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8B1" w:rsidRPr="006A48B1" w:rsidTr="00D030F0">
      <w:tc>
        <w:tcPr>
          <w:tcW w:w="6379" w:type="dxa"/>
        </w:tcPr>
        <w:p w:rsidR="006A48B1" w:rsidRPr="00162FBC" w:rsidRDefault="006A48B1" w:rsidP="006A48B1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6A48B1">
            <w:rPr>
              <w:rFonts w:ascii="Verdana" w:hAnsi="Verdana"/>
              <w:color w:val="333333"/>
              <w:sz w:val="18"/>
            </w:rPr>
            <w:t xml:space="preserve">Sistema de Transporte y Turismo </w:t>
          </w:r>
          <w:proofErr w:type="spellStart"/>
          <w:r w:rsidRPr="006A48B1">
            <w:rPr>
              <w:rFonts w:ascii="Verdana" w:hAnsi="Verdana"/>
              <w:color w:val="333333"/>
              <w:sz w:val="18"/>
            </w:rPr>
            <w:t>Hualgayoc</w:t>
          </w:r>
          <w:proofErr w:type="spellEnd"/>
        </w:p>
      </w:tc>
      <w:tc>
        <w:tcPr>
          <w:tcW w:w="3179" w:type="dxa"/>
        </w:tcPr>
        <w:p w:rsidR="006A48B1" w:rsidRPr="006A48B1" w:rsidRDefault="006A48B1" w:rsidP="006A48B1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6A48B1" w:rsidRPr="00162FBC" w:rsidTr="00D030F0">
      <w:tc>
        <w:tcPr>
          <w:tcW w:w="6379" w:type="dxa"/>
        </w:tcPr>
        <w:p w:rsidR="006A48B1" w:rsidRPr="006A48B1" w:rsidRDefault="006A48B1" w:rsidP="006A48B1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6A48B1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>
            <w:rPr>
              <w:rFonts w:ascii="Verdana" w:hAnsi="Verdana"/>
              <w:b w:val="0"/>
              <w:color w:val="333333"/>
              <w:sz w:val="18"/>
            </w:rPr>
            <w:t>Modificar</w:t>
          </w:r>
          <w:r w:rsidRPr="006A48B1">
            <w:rPr>
              <w:rFonts w:ascii="Verdana" w:hAnsi="Verdana"/>
              <w:b w:val="0"/>
              <w:color w:val="333333"/>
              <w:sz w:val="18"/>
            </w:rPr>
            <w:t xml:space="preserve"> Cliente</w:t>
          </w:r>
        </w:p>
      </w:tc>
      <w:tc>
        <w:tcPr>
          <w:tcW w:w="3179" w:type="dxa"/>
        </w:tcPr>
        <w:p w:rsidR="006A48B1" w:rsidRPr="00162FBC" w:rsidRDefault="006A48B1" w:rsidP="006A48B1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>
            <w:rPr>
              <w:rFonts w:ascii="Verdana" w:hAnsi="Verdana"/>
              <w:color w:val="333333"/>
              <w:sz w:val="18"/>
            </w:rPr>
            <w:t>2</w:t>
          </w:r>
          <w:r w:rsidRPr="00162FBC">
            <w:rPr>
              <w:rFonts w:ascii="Verdana" w:hAnsi="Verdana"/>
              <w:color w:val="333333"/>
              <w:sz w:val="18"/>
            </w:rPr>
            <w:t>8/05/2015</w:t>
          </w:r>
        </w:p>
      </w:tc>
    </w:tr>
  </w:tbl>
  <w:p w:rsidR="006A48B1" w:rsidRPr="00162FBC" w:rsidRDefault="006A48B1" w:rsidP="006A48B1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7D2" w:rsidRDefault="005717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E10988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8023BD"/>
    <w:multiLevelType w:val="multilevel"/>
    <w:tmpl w:val="62F4B0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9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29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5"/>
  </w:num>
  <w:num w:numId="11">
    <w:abstractNumId w:val="17"/>
  </w:num>
  <w:num w:numId="12">
    <w:abstractNumId w:val="13"/>
  </w:num>
  <w:num w:numId="13">
    <w:abstractNumId w:val="26"/>
  </w:num>
  <w:num w:numId="14">
    <w:abstractNumId w:val="12"/>
  </w:num>
  <w:num w:numId="15">
    <w:abstractNumId w:val="7"/>
  </w:num>
  <w:num w:numId="16">
    <w:abstractNumId w:val="25"/>
  </w:num>
  <w:num w:numId="17">
    <w:abstractNumId w:val="21"/>
  </w:num>
  <w:num w:numId="18">
    <w:abstractNumId w:val="9"/>
  </w:num>
  <w:num w:numId="19">
    <w:abstractNumId w:val="20"/>
  </w:num>
  <w:num w:numId="20">
    <w:abstractNumId w:val="10"/>
  </w:num>
  <w:num w:numId="21">
    <w:abstractNumId w:val="24"/>
  </w:num>
  <w:num w:numId="22">
    <w:abstractNumId w:val="16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1"/>
  </w:num>
  <w:num w:numId="31">
    <w:abstractNumId w:val="19"/>
  </w:num>
  <w:num w:numId="32">
    <w:abstractNumId w:val="30"/>
  </w:num>
  <w:num w:numId="33">
    <w:abstractNumId w:val="18"/>
  </w:num>
  <w:num w:numId="34">
    <w:abstractNumId w:val="4"/>
  </w:num>
  <w:num w:numId="35">
    <w:abstractNumId w:val="28"/>
  </w:num>
  <w:num w:numId="36">
    <w:abstractNumId w:val="0"/>
  </w:num>
  <w:num w:numId="37">
    <w:abstractNumId w:val="8"/>
  </w:num>
  <w:num w:numId="38">
    <w:abstractNumId w:val="14"/>
  </w:num>
  <w:num w:numId="39">
    <w:abstractNumId w:val="3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ED"/>
    <w:rsid w:val="0000369A"/>
    <w:rsid w:val="00013647"/>
    <w:rsid w:val="00016B2F"/>
    <w:rsid w:val="00081952"/>
    <w:rsid w:val="00082595"/>
    <w:rsid w:val="00086C49"/>
    <w:rsid w:val="00097ACE"/>
    <w:rsid w:val="000D236C"/>
    <w:rsid w:val="000D4CE6"/>
    <w:rsid w:val="000F148C"/>
    <w:rsid w:val="001178D3"/>
    <w:rsid w:val="0012619B"/>
    <w:rsid w:val="00145E90"/>
    <w:rsid w:val="00150F32"/>
    <w:rsid w:val="00161B89"/>
    <w:rsid w:val="0017308E"/>
    <w:rsid w:val="00177572"/>
    <w:rsid w:val="001A4748"/>
    <w:rsid w:val="001D40E6"/>
    <w:rsid w:val="001D4A47"/>
    <w:rsid w:val="00221B4E"/>
    <w:rsid w:val="00254C21"/>
    <w:rsid w:val="00270DFE"/>
    <w:rsid w:val="002C3014"/>
    <w:rsid w:val="002E05B4"/>
    <w:rsid w:val="002E162B"/>
    <w:rsid w:val="00310337"/>
    <w:rsid w:val="0031122F"/>
    <w:rsid w:val="00311AFC"/>
    <w:rsid w:val="003274D8"/>
    <w:rsid w:val="00335B2C"/>
    <w:rsid w:val="0038796D"/>
    <w:rsid w:val="003A6C37"/>
    <w:rsid w:val="003B6408"/>
    <w:rsid w:val="00416EF6"/>
    <w:rsid w:val="00426D50"/>
    <w:rsid w:val="004570F7"/>
    <w:rsid w:val="00462D11"/>
    <w:rsid w:val="00467FC7"/>
    <w:rsid w:val="004A6A11"/>
    <w:rsid w:val="004D1351"/>
    <w:rsid w:val="004D1BB2"/>
    <w:rsid w:val="004E004E"/>
    <w:rsid w:val="004E47E9"/>
    <w:rsid w:val="004F2BE3"/>
    <w:rsid w:val="004F4877"/>
    <w:rsid w:val="0054460F"/>
    <w:rsid w:val="005717D2"/>
    <w:rsid w:val="00587041"/>
    <w:rsid w:val="005D7A32"/>
    <w:rsid w:val="005F770A"/>
    <w:rsid w:val="00605DFD"/>
    <w:rsid w:val="00624E40"/>
    <w:rsid w:val="006439E2"/>
    <w:rsid w:val="00643A20"/>
    <w:rsid w:val="00665BC7"/>
    <w:rsid w:val="00682BC2"/>
    <w:rsid w:val="00683EA6"/>
    <w:rsid w:val="00684C53"/>
    <w:rsid w:val="006A48B1"/>
    <w:rsid w:val="006B1A1F"/>
    <w:rsid w:val="006B603A"/>
    <w:rsid w:val="006B649D"/>
    <w:rsid w:val="006B6B3A"/>
    <w:rsid w:val="006D1AE8"/>
    <w:rsid w:val="006D2258"/>
    <w:rsid w:val="006F73FF"/>
    <w:rsid w:val="00730D8B"/>
    <w:rsid w:val="00736184"/>
    <w:rsid w:val="007421CE"/>
    <w:rsid w:val="007464C0"/>
    <w:rsid w:val="0075643B"/>
    <w:rsid w:val="007B16E0"/>
    <w:rsid w:val="007D3A9E"/>
    <w:rsid w:val="007D608D"/>
    <w:rsid w:val="007F6095"/>
    <w:rsid w:val="007F70F6"/>
    <w:rsid w:val="00856D17"/>
    <w:rsid w:val="00860CCA"/>
    <w:rsid w:val="008758AF"/>
    <w:rsid w:val="00880716"/>
    <w:rsid w:val="008B04A6"/>
    <w:rsid w:val="008C2469"/>
    <w:rsid w:val="008D19B9"/>
    <w:rsid w:val="008D7D73"/>
    <w:rsid w:val="008E0749"/>
    <w:rsid w:val="00901771"/>
    <w:rsid w:val="0093289B"/>
    <w:rsid w:val="009705B3"/>
    <w:rsid w:val="009869F0"/>
    <w:rsid w:val="009918A2"/>
    <w:rsid w:val="00993366"/>
    <w:rsid w:val="009971BA"/>
    <w:rsid w:val="009D56C7"/>
    <w:rsid w:val="009E79F2"/>
    <w:rsid w:val="00A01D6C"/>
    <w:rsid w:val="00A05840"/>
    <w:rsid w:val="00A06D3D"/>
    <w:rsid w:val="00A146B6"/>
    <w:rsid w:val="00A44DDA"/>
    <w:rsid w:val="00A733D8"/>
    <w:rsid w:val="00A9180C"/>
    <w:rsid w:val="00AC3EF7"/>
    <w:rsid w:val="00AC4B2E"/>
    <w:rsid w:val="00AD7CC1"/>
    <w:rsid w:val="00B00631"/>
    <w:rsid w:val="00B126F6"/>
    <w:rsid w:val="00B21238"/>
    <w:rsid w:val="00B259C4"/>
    <w:rsid w:val="00B25A98"/>
    <w:rsid w:val="00B272EA"/>
    <w:rsid w:val="00B311DE"/>
    <w:rsid w:val="00B33286"/>
    <w:rsid w:val="00B34B9A"/>
    <w:rsid w:val="00B413BD"/>
    <w:rsid w:val="00B46731"/>
    <w:rsid w:val="00B50856"/>
    <w:rsid w:val="00B53159"/>
    <w:rsid w:val="00B56FB4"/>
    <w:rsid w:val="00B57067"/>
    <w:rsid w:val="00B77AC2"/>
    <w:rsid w:val="00B827D1"/>
    <w:rsid w:val="00BA42B3"/>
    <w:rsid w:val="00BC1DCF"/>
    <w:rsid w:val="00BC750A"/>
    <w:rsid w:val="00BE02ED"/>
    <w:rsid w:val="00BF5872"/>
    <w:rsid w:val="00BF594C"/>
    <w:rsid w:val="00C03E60"/>
    <w:rsid w:val="00C216B0"/>
    <w:rsid w:val="00C23E33"/>
    <w:rsid w:val="00C30D3F"/>
    <w:rsid w:val="00C60726"/>
    <w:rsid w:val="00C677D2"/>
    <w:rsid w:val="00CA63F0"/>
    <w:rsid w:val="00CA7A25"/>
    <w:rsid w:val="00CB43D8"/>
    <w:rsid w:val="00CD3CA0"/>
    <w:rsid w:val="00CE268D"/>
    <w:rsid w:val="00D0041F"/>
    <w:rsid w:val="00D024F3"/>
    <w:rsid w:val="00D24BF8"/>
    <w:rsid w:val="00D33D79"/>
    <w:rsid w:val="00D433CC"/>
    <w:rsid w:val="00D43FE1"/>
    <w:rsid w:val="00D457D4"/>
    <w:rsid w:val="00D7751D"/>
    <w:rsid w:val="00D77ABF"/>
    <w:rsid w:val="00D84853"/>
    <w:rsid w:val="00DA37FE"/>
    <w:rsid w:val="00DB4146"/>
    <w:rsid w:val="00DD613A"/>
    <w:rsid w:val="00DD62D8"/>
    <w:rsid w:val="00DE070F"/>
    <w:rsid w:val="00DF0665"/>
    <w:rsid w:val="00E04359"/>
    <w:rsid w:val="00E35E68"/>
    <w:rsid w:val="00E44895"/>
    <w:rsid w:val="00E53D50"/>
    <w:rsid w:val="00E71795"/>
    <w:rsid w:val="00E74F30"/>
    <w:rsid w:val="00E95670"/>
    <w:rsid w:val="00EA5A25"/>
    <w:rsid w:val="00EC0509"/>
    <w:rsid w:val="00EC0994"/>
    <w:rsid w:val="00EC171A"/>
    <w:rsid w:val="00ED2C1C"/>
    <w:rsid w:val="00EF57A3"/>
    <w:rsid w:val="00F05860"/>
    <w:rsid w:val="00F41E40"/>
    <w:rsid w:val="00F465F2"/>
    <w:rsid w:val="00F6054D"/>
    <w:rsid w:val="00F66B6F"/>
    <w:rsid w:val="00F90378"/>
    <w:rsid w:val="00FA498B"/>
    <w:rsid w:val="00FA6AEB"/>
    <w:rsid w:val="00FB06AA"/>
    <w:rsid w:val="00FC2F81"/>
    <w:rsid w:val="00FC3331"/>
    <w:rsid w:val="00FF00D8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A1712E0-E7BE-4883-A734-C902952C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952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4D1BB2"/>
    <w:pPr>
      <w:keepNext/>
      <w:numPr>
        <w:numId w:val="1"/>
      </w:numPr>
      <w:spacing w:before="120" w:after="60"/>
      <w:outlineLvl w:val="0"/>
    </w:pPr>
    <w:rPr>
      <w:rFonts w:ascii="Verdana" w:hAnsi="Verdana"/>
      <w:b/>
      <w:sz w:val="22"/>
      <w:lang w:val="es-ES"/>
    </w:rPr>
  </w:style>
  <w:style w:type="paragraph" w:styleId="Ttulo2">
    <w:name w:val="heading 2"/>
    <w:basedOn w:val="Ttulo1"/>
    <w:next w:val="Normal"/>
    <w:qFormat/>
    <w:rsid w:val="004D1BB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8195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8195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8195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8195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81952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8195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8195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81952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rsid w:val="0008195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8195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081952"/>
    <w:pPr>
      <w:ind w:left="900" w:hanging="900"/>
    </w:pPr>
  </w:style>
  <w:style w:type="paragraph" w:styleId="TDC1">
    <w:name w:val="toc 1"/>
    <w:basedOn w:val="Normal"/>
    <w:next w:val="Normal"/>
    <w:uiPriority w:val="39"/>
    <w:rsid w:val="0008195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uiPriority w:val="39"/>
    <w:rsid w:val="00081952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uiPriority w:val="39"/>
    <w:rsid w:val="00081952"/>
    <w:pPr>
      <w:ind w:left="200"/>
    </w:pPr>
    <w:rPr>
      <w:rFonts w:asciiTheme="minorHAnsi" w:hAnsiTheme="minorHAnsi" w:cstheme="minorHAnsi"/>
    </w:rPr>
  </w:style>
  <w:style w:type="paragraph" w:styleId="Encabezado">
    <w:name w:val="header"/>
    <w:basedOn w:val="Normal"/>
    <w:rsid w:val="0008195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8195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81952"/>
  </w:style>
  <w:style w:type="paragraph" w:customStyle="1" w:styleId="Bullet1">
    <w:name w:val="Bullet1"/>
    <w:basedOn w:val="Normal"/>
    <w:rsid w:val="00081952"/>
    <w:pPr>
      <w:ind w:left="720" w:hanging="432"/>
    </w:pPr>
  </w:style>
  <w:style w:type="paragraph" w:customStyle="1" w:styleId="Bullet2">
    <w:name w:val="Bullet2"/>
    <w:basedOn w:val="Normal"/>
    <w:rsid w:val="00081952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81952"/>
    <w:pPr>
      <w:keepLines/>
      <w:spacing w:after="120"/>
    </w:pPr>
  </w:style>
  <w:style w:type="paragraph" w:styleId="Textoindependiente">
    <w:name w:val="Body Text"/>
    <w:basedOn w:val="Normal"/>
    <w:rsid w:val="00081952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081952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081952"/>
    <w:rPr>
      <w:sz w:val="20"/>
      <w:vertAlign w:val="superscript"/>
    </w:rPr>
  </w:style>
  <w:style w:type="paragraph" w:styleId="Textonotapie">
    <w:name w:val="footnote text"/>
    <w:basedOn w:val="Normal"/>
    <w:semiHidden/>
    <w:rsid w:val="0008195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8195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8195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8195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81952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081952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semiHidden/>
    <w:rsid w:val="00081952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semiHidden/>
    <w:rsid w:val="00081952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semiHidden/>
    <w:rsid w:val="00081952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semiHidden/>
    <w:rsid w:val="00081952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semiHidden/>
    <w:rsid w:val="00081952"/>
    <w:pPr>
      <w:ind w:left="1400"/>
    </w:pPr>
    <w:rPr>
      <w:rFonts w:asciiTheme="minorHAnsi" w:hAnsiTheme="minorHAnsi" w:cstheme="minorHAnsi"/>
    </w:rPr>
  </w:style>
  <w:style w:type="paragraph" w:styleId="Textoindependiente2">
    <w:name w:val="Body Text 2"/>
    <w:basedOn w:val="Normal"/>
    <w:rsid w:val="00081952"/>
    <w:rPr>
      <w:i/>
      <w:color w:val="0000FF"/>
    </w:rPr>
  </w:style>
  <w:style w:type="paragraph" w:styleId="Sangradetextonormal">
    <w:name w:val="Body Text Indent"/>
    <w:basedOn w:val="Normal"/>
    <w:rsid w:val="0008195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8195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81952"/>
    <w:pPr>
      <w:widowControl/>
      <w:numPr>
        <w:numId w:val="3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A4748"/>
    <w:pPr>
      <w:spacing w:after="120"/>
      <w:ind w:left="720"/>
    </w:pPr>
    <w:rPr>
      <w:color w:val="0000FF"/>
      <w:lang w:val="es-ES"/>
    </w:rPr>
  </w:style>
  <w:style w:type="character" w:styleId="Hipervnculo">
    <w:name w:val="Hyperlink"/>
    <w:basedOn w:val="Fuentedeprrafopredeter"/>
    <w:uiPriority w:val="99"/>
    <w:rsid w:val="00081952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30D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30D8B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30D8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918A2"/>
    <w:pPr>
      <w:ind w:left="720"/>
      <w:contextualSpacing/>
    </w:pPr>
  </w:style>
  <w:style w:type="character" w:customStyle="1" w:styleId="PuestoCar">
    <w:name w:val="Puesto Car"/>
    <w:link w:val="Puesto"/>
    <w:rsid w:val="008758AF"/>
    <w:rPr>
      <w:rFonts w:ascii="Arial" w:hAnsi="Arial"/>
      <w:b/>
      <w:sz w:val="36"/>
      <w:lang w:val="en-US" w:eastAsia="en-US"/>
    </w:rPr>
  </w:style>
  <w:style w:type="paragraph" w:customStyle="1" w:styleId="MTtulo1">
    <w:name w:val="MTítulo1"/>
    <w:basedOn w:val="Normal"/>
    <w:rsid w:val="008758A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sc_cursos\UPN%20ProyectosI\2006-1\Plantillas%20RUP\Artefactos\DES-RSW-001%20Especificacion%20de%20Requerimientos%20del%20Software%20-%20v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9CC74-C6CC-48EB-820A-78A0176F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DES-RSW-001 Especificacion de Requerimientos del Software - v1.0</Template>
  <TotalTime>62</TotalTime>
  <Pages>3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del Software (SRS)</vt:lpstr>
    </vt:vector>
  </TitlesOfParts>
  <Company>QBan Consulting SAC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del Software (SRS)</dc:title>
  <dc:subject>&lt;Nombre del Proyecto&gt;</dc:subject>
  <dc:creator>jsc</dc:creator>
  <cp:lastModifiedBy>Alexander Raúl Cabrera Guevara</cp:lastModifiedBy>
  <cp:revision>19</cp:revision>
  <cp:lastPrinted>2006-05-27T17:43:00Z</cp:lastPrinted>
  <dcterms:created xsi:type="dcterms:W3CDTF">2015-05-09T06:35:00Z</dcterms:created>
  <dcterms:modified xsi:type="dcterms:W3CDTF">2015-11-28T03:09:00Z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